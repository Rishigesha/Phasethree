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F8D4" w14:textId="55D0916F" w:rsidR="00856259" w:rsidRPr="008A5F4C" w:rsidRDefault="00856259"/>
    <w:tbl>
      <w:tblPr>
        <w:tblW w:w="0" w:type="auto"/>
        <w:tblLayout w:type="fixed"/>
        <w:tblLook w:val="0600" w:firstRow="0" w:lastRow="0" w:firstColumn="0" w:lastColumn="0" w:noHBand="1" w:noVBand="1"/>
      </w:tblPr>
      <w:tblGrid>
        <w:gridCol w:w="1870"/>
        <w:gridCol w:w="1870"/>
        <w:gridCol w:w="1870"/>
        <w:gridCol w:w="3740"/>
      </w:tblGrid>
      <w:tr w:rsidR="005276A8" w14:paraId="32C4CF8C" w14:textId="77777777" w:rsidTr="00ED38DD">
        <w:trPr>
          <w:trHeight w:val="1349"/>
        </w:trPr>
        <w:tc>
          <w:tcPr>
            <w:tcW w:w="1870" w:type="dxa"/>
          </w:tcPr>
          <w:p w14:paraId="3758A300" w14:textId="77777777" w:rsidR="005276A8" w:rsidRDefault="005276A8"/>
        </w:tc>
        <w:tc>
          <w:tcPr>
            <w:tcW w:w="1870" w:type="dxa"/>
          </w:tcPr>
          <w:p w14:paraId="5E720380" w14:textId="77777777" w:rsidR="005276A8" w:rsidRDefault="005276A8"/>
        </w:tc>
        <w:tc>
          <w:tcPr>
            <w:tcW w:w="1870" w:type="dxa"/>
          </w:tcPr>
          <w:p w14:paraId="56FD30CC" w14:textId="08430171" w:rsidR="005276A8" w:rsidRDefault="005276A8" w:rsidP="00537DAC">
            <w:pPr>
              <w:jc w:val="right"/>
            </w:pPr>
          </w:p>
        </w:tc>
        <w:tc>
          <w:tcPr>
            <w:tcW w:w="3740" w:type="dxa"/>
          </w:tcPr>
          <w:p w14:paraId="75B4C3B4" w14:textId="71B0D991" w:rsidR="005276A8" w:rsidRDefault="005276A8" w:rsidP="00537DAC">
            <w:pPr>
              <w:pStyle w:val="Subtitle"/>
            </w:pPr>
          </w:p>
        </w:tc>
      </w:tr>
      <w:tr w:rsidR="005276A8" w14:paraId="11EDA19F" w14:textId="77777777" w:rsidTr="00ED38DD">
        <w:trPr>
          <w:trHeight w:val="2858"/>
        </w:trPr>
        <w:tc>
          <w:tcPr>
            <w:tcW w:w="9350" w:type="dxa"/>
            <w:gridSpan w:val="4"/>
            <w:vAlign w:val="bottom"/>
          </w:tcPr>
          <w:p w14:paraId="56865E5E" w14:textId="77777777" w:rsidR="005276A8" w:rsidRDefault="00F825BD" w:rsidP="00ED38DD">
            <w:pPr>
              <w:pStyle w:val="Title"/>
            </w:pPr>
            <w:r>
              <w:t>PUBLIC TRANSPORT OPTIMIZATION</w:t>
            </w:r>
          </w:p>
          <w:p w14:paraId="3A2A27C3" w14:textId="77777777" w:rsidR="00527133" w:rsidRDefault="00527133" w:rsidP="00527133"/>
          <w:p w14:paraId="63DA460A" w14:textId="77777777" w:rsidR="00B72720" w:rsidRDefault="00B72720" w:rsidP="00527133"/>
          <w:p w14:paraId="161F400F" w14:textId="77777777" w:rsidR="00B72720" w:rsidRDefault="00B72720" w:rsidP="00527133"/>
          <w:p w14:paraId="0B328440" w14:textId="77777777" w:rsidR="00527133" w:rsidRDefault="00527133" w:rsidP="00527133">
            <w:proofErr w:type="spellStart"/>
            <w:r>
              <w:t>Rishigesha.S</w:t>
            </w:r>
            <w:proofErr w:type="spellEnd"/>
          </w:p>
          <w:p w14:paraId="3AA07416" w14:textId="77777777" w:rsidR="00527133" w:rsidRDefault="00B72720" w:rsidP="00527133">
            <w:r>
              <w:t>Au723921106016</w:t>
            </w:r>
          </w:p>
          <w:p w14:paraId="435AEAC7" w14:textId="4BD4FC91" w:rsidR="00B72720" w:rsidRPr="00527133" w:rsidRDefault="00B72720" w:rsidP="00527133">
            <w:r>
              <w:t>rishigesha@gmail.com</w:t>
            </w:r>
          </w:p>
        </w:tc>
      </w:tr>
      <w:tr w:rsidR="001B7DFD" w14:paraId="2C78CF3C" w14:textId="77777777" w:rsidTr="002663CA">
        <w:trPr>
          <w:gridAfter w:val="2"/>
          <w:wAfter w:w="5610" w:type="dxa"/>
          <w:trHeight w:val="2736"/>
        </w:trPr>
        <w:tc>
          <w:tcPr>
            <w:tcW w:w="1870" w:type="dxa"/>
            <w:vAlign w:val="bottom"/>
          </w:tcPr>
          <w:p w14:paraId="730D9E2F" w14:textId="77777777" w:rsidR="001B7DFD" w:rsidRDefault="001B7DFD" w:rsidP="001B7DFD">
            <w:pPr>
              <w:jc w:val="both"/>
            </w:pPr>
          </w:p>
        </w:tc>
        <w:tc>
          <w:tcPr>
            <w:tcW w:w="1870" w:type="dxa"/>
            <w:vAlign w:val="bottom"/>
          </w:tcPr>
          <w:p w14:paraId="6C7A576D" w14:textId="77777777" w:rsidR="001B7DFD" w:rsidRDefault="001B7DFD" w:rsidP="001B7DFD">
            <w:pPr>
              <w:jc w:val="both"/>
            </w:pPr>
          </w:p>
        </w:tc>
      </w:tr>
      <w:tr w:rsidR="00ED38DD" w14:paraId="08704BD5" w14:textId="77777777" w:rsidTr="00ED38DD">
        <w:trPr>
          <w:trHeight w:val="6768"/>
        </w:trPr>
        <w:tc>
          <w:tcPr>
            <w:tcW w:w="9350" w:type="dxa"/>
            <w:gridSpan w:val="4"/>
            <w:vAlign w:val="center"/>
          </w:tcPr>
          <w:p w14:paraId="645E159E" w14:textId="0D9B09B8" w:rsidR="00ED38DD" w:rsidRDefault="00ED38DD" w:rsidP="001B7DFD">
            <w:pPr>
              <w:jc w:val="both"/>
            </w:pPr>
          </w:p>
        </w:tc>
      </w:tr>
    </w:tbl>
    <w:p w14:paraId="6AF9AF48" w14:textId="6D230B2C" w:rsidR="00017B10" w:rsidRDefault="00017B10"/>
    <w:tbl>
      <w:tblPr>
        <w:tblpPr w:leftFromText="180" w:rightFromText="180" w:horzAnchor="page" w:tblpX="889" w:tblpY="-264"/>
        <w:tblW w:w="0" w:type="auto"/>
        <w:tblLayout w:type="fixed"/>
        <w:tblLook w:val="0600" w:firstRow="0" w:lastRow="0" w:firstColumn="0" w:lastColumn="0" w:noHBand="1" w:noVBand="1"/>
      </w:tblPr>
      <w:tblGrid>
        <w:gridCol w:w="4533"/>
        <w:gridCol w:w="4675"/>
      </w:tblGrid>
      <w:tr w:rsidR="00A36F98" w14:paraId="3235EDE4" w14:textId="77777777" w:rsidTr="006B0CA7">
        <w:trPr>
          <w:trHeight w:val="2694"/>
        </w:trPr>
        <w:tc>
          <w:tcPr>
            <w:tcW w:w="9208" w:type="dxa"/>
            <w:gridSpan w:val="2"/>
          </w:tcPr>
          <w:p w14:paraId="05662E4A" w14:textId="77777777" w:rsidR="00A36F98" w:rsidRDefault="00A36F98" w:rsidP="009F16F3">
            <w:pPr>
              <w:pStyle w:val="Heading4"/>
            </w:pPr>
            <w:r>
              <w:lastRenderedPageBreak/>
              <w:t>INTRODUCTION:</w:t>
            </w:r>
          </w:p>
          <w:p w14:paraId="7B04E569" w14:textId="77777777" w:rsidR="00A36F98" w:rsidRDefault="00A36F98" w:rsidP="009F16F3">
            <w:pPr>
              <w:pStyle w:val="Heading4"/>
            </w:pPr>
          </w:p>
          <w:p w14:paraId="57C0EB30" w14:textId="2CC15A71" w:rsidR="009F16F3" w:rsidRDefault="00A36F98" w:rsidP="009F16F3">
            <w:pPr>
              <w:pStyle w:val="Heading4"/>
              <w:rPr>
                <w:szCs w:val="32"/>
              </w:rPr>
            </w:pPr>
            <w:r w:rsidRPr="00A36F98">
              <w:rPr>
                <w:szCs w:val="32"/>
              </w:rPr>
              <w:t xml:space="preserve">Effective public transport systems play a pivotal role in the development and sustainability of urban areas. They are vital in reducing traffic congestion, air pollution, and carbon emissions, while simultaneously increasing accessibility and convenience for residents and visitors. However, many cities face challenges in optimizing their public transport networks to meet the growing demands of urbanization, changing commuter preferences, and technological advancements. This Public Transport Optimization Project is designed to address these challenges and create a more efficient and sustainable public transport system. </w:t>
            </w:r>
          </w:p>
          <w:p w14:paraId="16B657EA" w14:textId="77777777" w:rsidR="009F16F3" w:rsidRDefault="009F16F3" w:rsidP="009F16F3">
            <w:pPr>
              <w:pStyle w:val="Heading4"/>
              <w:rPr>
                <w:szCs w:val="32"/>
              </w:rPr>
            </w:pPr>
          </w:p>
          <w:p w14:paraId="6DAF3876" w14:textId="77777777" w:rsidR="009F16F3" w:rsidRDefault="009F16F3" w:rsidP="009F16F3">
            <w:pPr>
              <w:pStyle w:val="Heading4"/>
              <w:rPr>
                <w:szCs w:val="32"/>
              </w:rPr>
            </w:pPr>
          </w:p>
          <w:p w14:paraId="055FE6CD" w14:textId="6C5756F0" w:rsidR="00A36F98" w:rsidRPr="00A36F98" w:rsidRDefault="00A36F98" w:rsidP="009F16F3">
            <w:pPr>
              <w:pStyle w:val="Heading4"/>
              <w:rPr>
                <w:szCs w:val="32"/>
              </w:rPr>
            </w:pPr>
            <w:r w:rsidRPr="00A36F98">
              <w:rPr>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14:paraId="4B25EE69" w14:textId="77777777" w:rsidR="00A36F98" w:rsidRPr="00A36F98" w:rsidRDefault="00A36F98" w:rsidP="009F16F3">
            <w:pPr>
              <w:pStyle w:val="Heading4"/>
              <w:rPr>
                <w:szCs w:val="32"/>
              </w:rPr>
            </w:pPr>
          </w:p>
          <w:p w14:paraId="093804DE" w14:textId="77777777" w:rsidR="00A36F98" w:rsidRPr="00A36F98" w:rsidRDefault="00A36F98" w:rsidP="009F16F3">
            <w:pPr>
              <w:pStyle w:val="Heading4"/>
              <w:rPr>
                <w:szCs w:val="32"/>
              </w:rPr>
            </w:pPr>
          </w:p>
          <w:p w14:paraId="451F8081" w14:textId="77777777" w:rsidR="00A36F98" w:rsidRPr="00A36F98" w:rsidRDefault="00A36F98" w:rsidP="009F16F3">
            <w:pPr>
              <w:pStyle w:val="Heading4"/>
              <w:rPr>
                <w:szCs w:val="32"/>
              </w:rPr>
            </w:pPr>
          </w:p>
          <w:p w14:paraId="6491B61E" w14:textId="77777777" w:rsidR="00A36F98" w:rsidRPr="00A36F98" w:rsidRDefault="00A36F98" w:rsidP="009F16F3">
            <w:pPr>
              <w:pStyle w:val="Heading4"/>
              <w:rPr>
                <w:szCs w:val="32"/>
              </w:rPr>
            </w:pPr>
          </w:p>
          <w:p w14:paraId="45049442" w14:textId="77777777" w:rsidR="00A36F98" w:rsidRPr="00A36F98" w:rsidRDefault="00A36F98" w:rsidP="009F16F3">
            <w:pPr>
              <w:pStyle w:val="Heading4"/>
              <w:rPr>
                <w:szCs w:val="32"/>
              </w:rPr>
            </w:pPr>
          </w:p>
          <w:p w14:paraId="5BB88F60" w14:textId="77777777" w:rsidR="00A36F98" w:rsidRPr="00A36F98" w:rsidRDefault="00A36F98" w:rsidP="009F16F3">
            <w:pPr>
              <w:pStyle w:val="Heading4"/>
              <w:rPr>
                <w:szCs w:val="32"/>
              </w:rPr>
            </w:pPr>
          </w:p>
          <w:p w14:paraId="52614930" w14:textId="77777777" w:rsidR="00A36F98" w:rsidRPr="00A36F98" w:rsidRDefault="00A36F98" w:rsidP="009F16F3">
            <w:pPr>
              <w:pStyle w:val="Heading4"/>
              <w:rPr>
                <w:szCs w:val="32"/>
              </w:rPr>
            </w:pPr>
          </w:p>
          <w:p w14:paraId="7941A52E" w14:textId="77777777" w:rsidR="00A36F98" w:rsidRPr="00A36F98" w:rsidRDefault="00A36F98" w:rsidP="009F16F3">
            <w:pPr>
              <w:pStyle w:val="Heading4"/>
              <w:rPr>
                <w:szCs w:val="32"/>
              </w:rPr>
            </w:pPr>
          </w:p>
          <w:p w14:paraId="666AC162" w14:textId="77777777" w:rsidR="00A36F98" w:rsidRPr="00A36F98" w:rsidRDefault="00A36F98" w:rsidP="009F16F3">
            <w:pPr>
              <w:pStyle w:val="Heading4"/>
              <w:rPr>
                <w:szCs w:val="32"/>
              </w:rPr>
            </w:pPr>
          </w:p>
          <w:p w14:paraId="0E0D2151" w14:textId="77777777" w:rsidR="005E0257" w:rsidRDefault="005E0257" w:rsidP="009F16F3">
            <w:pPr>
              <w:pStyle w:val="Heading4"/>
              <w:rPr>
                <w:szCs w:val="32"/>
              </w:rPr>
            </w:pPr>
          </w:p>
          <w:p w14:paraId="67884A4E" w14:textId="77777777" w:rsidR="00457397" w:rsidRDefault="00457397" w:rsidP="009F16F3">
            <w:pPr>
              <w:pStyle w:val="Heading4"/>
              <w:rPr>
                <w:szCs w:val="32"/>
              </w:rPr>
            </w:pPr>
          </w:p>
          <w:p w14:paraId="2889A731" w14:textId="10B76AC9" w:rsidR="00A36F98" w:rsidRPr="00A36F98" w:rsidRDefault="009F16F3" w:rsidP="009F16F3">
            <w:pPr>
              <w:pStyle w:val="Heading4"/>
              <w:rPr>
                <w:szCs w:val="32"/>
              </w:rPr>
            </w:pPr>
            <w:r>
              <w:rPr>
                <w:szCs w:val="32"/>
              </w:rPr>
              <w:lastRenderedPageBreak/>
              <w:t>BLOCK DIAGRAM:</w:t>
            </w:r>
          </w:p>
          <w:p w14:paraId="43DFCD6E" w14:textId="77777777" w:rsidR="00A36F98" w:rsidRPr="00A36F98" w:rsidRDefault="00A36F98" w:rsidP="009F16F3">
            <w:pPr>
              <w:pStyle w:val="Heading4"/>
              <w:rPr>
                <w:szCs w:val="32"/>
              </w:rPr>
            </w:pPr>
          </w:p>
          <w:p w14:paraId="7BD8CB80" w14:textId="77777777" w:rsidR="00A36F98" w:rsidRPr="00A36F98" w:rsidRDefault="00A36F98" w:rsidP="009F16F3">
            <w:pPr>
              <w:pStyle w:val="Heading4"/>
              <w:rPr>
                <w:szCs w:val="32"/>
              </w:rPr>
            </w:pPr>
          </w:p>
          <w:p w14:paraId="4703E5D6" w14:textId="4E42AD30" w:rsidR="00A36F98" w:rsidRPr="00A36F98" w:rsidRDefault="00A36F98" w:rsidP="009F16F3">
            <w:pPr>
              <w:pStyle w:val="Heading4"/>
              <w:rPr>
                <w:szCs w:val="32"/>
              </w:rPr>
            </w:pPr>
          </w:p>
          <w:p w14:paraId="28916EC2" w14:textId="3A736125" w:rsidR="00A36F98" w:rsidRPr="00A36F98" w:rsidRDefault="00A36F98" w:rsidP="009F16F3">
            <w:pPr>
              <w:pStyle w:val="Heading4"/>
              <w:rPr>
                <w:szCs w:val="32"/>
              </w:rPr>
            </w:pPr>
          </w:p>
          <w:p w14:paraId="6E52D50D" w14:textId="271DD414" w:rsidR="00A36F98" w:rsidRPr="00A36F98" w:rsidRDefault="00A36F98" w:rsidP="009F16F3">
            <w:pPr>
              <w:pStyle w:val="Heading4"/>
              <w:rPr>
                <w:szCs w:val="32"/>
              </w:rPr>
            </w:pPr>
          </w:p>
          <w:p w14:paraId="7AC445FC" w14:textId="10C379E1" w:rsidR="00A36F98" w:rsidRPr="00A36F98" w:rsidRDefault="005E0257" w:rsidP="009F16F3">
            <w:pPr>
              <w:pStyle w:val="Heading4"/>
              <w:rPr>
                <w:szCs w:val="32"/>
              </w:rPr>
            </w:pPr>
            <w:r>
              <w:rPr>
                <w:noProof/>
                <w:szCs w:val="32"/>
              </w:rPr>
              <w:drawing>
                <wp:inline distT="0" distB="0" distL="0" distR="0" wp14:anchorId="362776C5" wp14:editId="37A51016">
                  <wp:extent cx="6010769" cy="2336800"/>
                  <wp:effectExtent l="0" t="0" r="9525" b="6350"/>
                  <wp:docPr id="82197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73417" name="Picture 821973417"/>
                          <pic:cNvPicPr/>
                        </pic:nvPicPr>
                        <pic:blipFill>
                          <a:blip r:embed="rId7">
                            <a:extLst>
                              <a:ext uri="{28A0092B-C50C-407E-A947-70E740481C1C}">
                                <a14:useLocalDpi xmlns:a14="http://schemas.microsoft.com/office/drawing/2010/main" val="0"/>
                              </a:ext>
                            </a:extLst>
                          </a:blip>
                          <a:stretch>
                            <a:fillRect/>
                          </a:stretch>
                        </pic:blipFill>
                        <pic:spPr>
                          <a:xfrm>
                            <a:off x="0" y="0"/>
                            <a:ext cx="6015033" cy="2338458"/>
                          </a:xfrm>
                          <a:prstGeom prst="rect">
                            <a:avLst/>
                          </a:prstGeom>
                        </pic:spPr>
                      </pic:pic>
                    </a:graphicData>
                  </a:graphic>
                </wp:inline>
              </w:drawing>
            </w:r>
          </w:p>
          <w:p w14:paraId="56BDD4E6" w14:textId="77777777" w:rsidR="00A36F98" w:rsidRPr="00A36F98" w:rsidRDefault="00A36F98" w:rsidP="009F16F3">
            <w:pPr>
              <w:pStyle w:val="Heading4"/>
              <w:rPr>
                <w:szCs w:val="32"/>
              </w:rPr>
            </w:pPr>
          </w:p>
          <w:p w14:paraId="4B9D5B3D" w14:textId="77777777" w:rsidR="00A36F98" w:rsidRPr="00A36F98" w:rsidRDefault="00A36F98" w:rsidP="009F16F3">
            <w:pPr>
              <w:pStyle w:val="Heading4"/>
              <w:rPr>
                <w:szCs w:val="32"/>
              </w:rPr>
            </w:pPr>
          </w:p>
          <w:p w14:paraId="6EC20B46" w14:textId="77777777" w:rsidR="00A36F98" w:rsidRPr="00A36F98" w:rsidRDefault="00A36F98" w:rsidP="009F16F3">
            <w:pPr>
              <w:pStyle w:val="Heading4"/>
              <w:rPr>
                <w:szCs w:val="32"/>
              </w:rPr>
            </w:pPr>
          </w:p>
          <w:p w14:paraId="25376DA6" w14:textId="77777777" w:rsidR="00A36F98" w:rsidRPr="00A36F98" w:rsidRDefault="00A36F98" w:rsidP="009F16F3">
            <w:pPr>
              <w:pStyle w:val="Heading4"/>
              <w:rPr>
                <w:szCs w:val="32"/>
              </w:rPr>
            </w:pPr>
          </w:p>
          <w:p w14:paraId="5A763E76" w14:textId="075D3216" w:rsidR="00A36F98" w:rsidRPr="00A36F98" w:rsidRDefault="006653C0" w:rsidP="009F16F3">
            <w:pPr>
              <w:pStyle w:val="Heading4"/>
              <w:rPr>
                <w:szCs w:val="32"/>
              </w:rPr>
            </w:pPr>
            <w:r>
              <w:rPr>
                <w:noProof/>
                <w:szCs w:val="32"/>
              </w:rPr>
              <w:drawing>
                <wp:anchor distT="0" distB="0" distL="114300" distR="114300" simplePos="0" relativeHeight="251682816" behindDoc="0" locked="0" layoutInCell="1" allowOverlap="1" wp14:anchorId="4DA84729" wp14:editId="27D0ED8C">
                  <wp:simplePos x="0" y="0"/>
                  <wp:positionH relativeFrom="column">
                    <wp:posOffset>281940</wp:posOffset>
                  </wp:positionH>
                  <wp:positionV relativeFrom="paragraph">
                    <wp:posOffset>260350</wp:posOffset>
                  </wp:positionV>
                  <wp:extent cx="4495800" cy="2270125"/>
                  <wp:effectExtent l="0" t="0" r="0" b="0"/>
                  <wp:wrapThrough wrapText="bothSides">
                    <wp:wrapPolygon edited="0">
                      <wp:start x="0" y="0"/>
                      <wp:lineTo x="0" y="21389"/>
                      <wp:lineTo x="21508" y="21389"/>
                      <wp:lineTo x="21508" y="0"/>
                      <wp:lineTo x="0" y="0"/>
                    </wp:wrapPolygon>
                  </wp:wrapThrough>
                  <wp:docPr id="1013742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42252" name="Picture 1013742252"/>
                          <pic:cNvPicPr/>
                        </pic:nvPicPr>
                        <pic:blipFill>
                          <a:blip r:embed="rId8">
                            <a:extLst>
                              <a:ext uri="{28A0092B-C50C-407E-A947-70E740481C1C}">
                                <a14:useLocalDpi xmlns:a14="http://schemas.microsoft.com/office/drawing/2010/main" val="0"/>
                              </a:ext>
                            </a:extLst>
                          </a:blip>
                          <a:stretch>
                            <a:fillRect/>
                          </a:stretch>
                        </pic:blipFill>
                        <pic:spPr>
                          <a:xfrm>
                            <a:off x="0" y="0"/>
                            <a:ext cx="4495800" cy="2270125"/>
                          </a:xfrm>
                          <a:prstGeom prst="rect">
                            <a:avLst/>
                          </a:prstGeom>
                        </pic:spPr>
                      </pic:pic>
                    </a:graphicData>
                  </a:graphic>
                  <wp14:sizeRelV relativeFrom="margin">
                    <wp14:pctHeight>0</wp14:pctHeight>
                  </wp14:sizeRelV>
                </wp:anchor>
              </w:drawing>
            </w:r>
          </w:p>
          <w:p w14:paraId="054727D0" w14:textId="563D43C1" w:rsidR="00A36F98" w:rsidRPr="00A36F98" w:rsidRDefault="00A36F98" w:rsidP="009F16F3">
            <w:pPr>
              <w:pStyle w:val="Heading4"/>
              <w:rPr>
                <w:szCs w:val="32"/>
              </w:rPr>
            </w:pPr>
          </w:p>
          <w:p w14:paraId="15CEFC1B" w14:textId="77777777" w:rsidR="00A36F98" w:rsidRPr="00A36F98" w:rsidRDefault="00A36F98" w:rsidP="009F16F3">
            <w:pPr>
              <w:pStyle w:val="Heading4"/>
              <w:rPr>
                <w:szCs w:val="32"/>
              </w:rPr>
            </w:pPr>
          </w:p>
          <w:p w14:paraId="40AA4B5C" w14:textId="77777777" w:rsidR="00A36F98" w:rsidRPr="00A36F98" w:rsidRDefault="00A36F98" w:rsidP="009F16F3">
            <w:pPr>
              <w:pStyle w:val="Heading4"/>
              <w:rPr>
                <w:szCs w:val="32"/>
              </w:rPr>
            </w:pPr>
          </w:p>
          <w:p w14:paraId="6019E10F" w14:textId="77777777" w:rsidR="00A36F98" w:rsidRPr="00A36F98" w:rsidRDefault="00A36F98" w:rsidP="009F16F3">
            <w:pPr>
              <w:pStyle w:val="Heading4"/>
              <w:rPr>
                <w:szCs w:val="32"/>
              </w:rPr>
            </w:pPr>
          </w:p>
          <w:p w14:paraId="5BDBF814" w14:textId="77777777" w:rsidR="00A36F98" w:rsidRPr="00A36F98" w:rsidRDefault="00A36F98" w:rsidP="009F16F3">
            <w:pPr>
              <w:pStyle w:val="Heading4"/>
              <w:rPr>
                <w:szCs w:val="32"/>
              </w:rPr>
            </w:pPr>
          </w:p>
          <w:p w14:paraId="20C90C3B" w14:textId="77777777" w:rsidR="00A36F98" w:rsidRPr="00A36F98" w:rsidRDefault="00A36F98" w:rsidP="009F16F3">
            <w:pPr>
              <w:pStyle w:val="Heading4"/>
              <w:rPr>
                <w:szCs w:val="32"/>
              </w:rPr>
            </w:pPr>
          </w:p>
          <w:p w14:paraId="5BE6FBAA" w14:textId="77777777" w:rsidR="00A36F98" w:rsidRPr="00A36F98" w:rsidRDefault="00A36F98" w:rsidP="009F16F3">
            <w:pPr>
              <w:pStyle w:val="Heading4"/>
              <w:rPr>
                <w:szCs w:val="32"/>
              </w:rPr>
            </w:pPr>
          </w:p>
          <w:p w14:paraId="4751867E" w14:textId="77777777" w:rsidR="00A36F98" w:rsidRPr="00A36F98" w:rsidRDefault="00A36F98" w:rsidP="009F16F3">
            <w:pPr>
              <w:pStyle w:val="Heading4"/>
              <w:rPr>
                <w:szCs w:val="32"/>
              </w:rPr>
            </w:pPr>
          </w:p>
          <w:p w14:paraId="1DA17288" w14:textId="77777777" w:rsidR="00A36F98" w:rsidRPr="00A36F98" w:rsidRDefault="00A36F98" w:rsidP="009F16F3">
            <w:pPr>
              <w:pStyle w:val="Heading4"/>
              <w:rPr>
                <w:szCs w:val="32"/>
              </w:rPr>
            </w:pPr>
          </w:p>
          <w:p w14:paraId="55B38E51" w14:textId="77777777" w:rsidR="00A36F98" w:rsidRPr="00A36F98" w:rsidRDefault="00A36F98" w:rsidP="009F16F3">
            <w:pPr>
              <w:pStyle w:val="Heading4"/>
              <w:rPr>
                <w:szCs w:val="32"/>
              </w:rPr>
            </w:pPr>
          </w:p>
          <w:p w14:paraId="64679B21" w14:textId="77777777" w:rsidR="00A36F98" w:rsidRPr="00A36F98" w:rsidRDefault="00A36F98" w:rsidP="009F16F3">
            <w:pPr>
              <w:pStyle w:val="Heading4"/>
              <w:rPr>
                <w:szCs w:val="32"/>
              </w:rPr>
            </w:pPr>
          </w:p>
          <w:p w14:paraId="75B73BCB" w14:textId="77777777" w:rsidR="00A36F98" w:rsidRPr="00A36F98" w:rsidRDefault="00A36F98" w:rsidP="009F16F3">
            <w:pPr>
              <w:pStyle w:val="Heading4"/>
              <w:rPr>
                <w:szCs w:val="32"/>
              </w:rPr>
            </w:pPr>
          </w:p>
          <w:p w14:paraId="50B9D68E" w14:textId="77777777" w:rsidR="00E95FD5" w:rsidRDefault="00E95FD5" w:rsidP="009F16F3">
            <w:pPr>
              <w:pStyle w:val="Heading4"/>
              <w:rPr>
                <w:szCs w:val="32"/>
              </w:rPr>
            </w:pPr>
          </w:p>
          <w:p w14:paraId="36996676" w14:textId="77777777" w:rsidR="00457397" w:rsidRDefault="00457397" w:rsidP="009F16F3">
            <w:pPr>
              <w:pStyle w:val="Heading4"/>
              <w:rPr>
                <w:szCs w:val="32"/>
              </w:rPr>
            </w:pPr>
          </w:p>
          <w:p w14:paraId="2299215F" w14:textId="72976F65" w:rsidR="00A36F98" w:rsidRDefault="00E95FD5" w:rsidP="009F16F3">
            <w:pPr>
              <w:pStyle w:val="Heading4"/>
              <w:rPr>
                <w:szCs w:val="32"/>
              </w:rPr>
            </w:pPr>
            <w:r>
              <w:rPr>
                <w:szCs w:val="32"/>
              </w:rPr>
              <w:lastRenderedPageBreak/>
              <w:t>EXPLANATION:</w:t>
            </w:r>
          </w:p>
          <w:p w14:paraId="23E483E9" w14:textId="77777777" w:rsidR="00E95FD5" w:rsidRPr="00E95FD5" w:rsidRDefault="00E95FD5" w:rsidP="00E95FD5"/>
          <w:p w14:paraId="0748DE54" w14:textId="6BDC7CD9" w:rsidR="00E95FD5" w:rsidRDefault="00E95FD5" w:rsidP="00E95FD5">
            <w:pPr>
              <w:pStyle w:val="Heading4"/>
              <w:rPr>
                <w:szCs w:val="32"/>
              </w:rPr>
            </w:pPr>
            <w:r w:rsidRPr="00E95FD5">
              <w:rPr>
                <w:szCs w:val="32"/>
              </w:rPr>
              <w:t xml:space="preserve">Public transport optimization is a multifaceted field that encompasses a wide range of strategies, technologies, and practices to enhance the efficiency and effectiveness of public transportation systems. </w:t>
            </w:r>
          </w:p>
          <w:p w14:paraId="13EBF69A" w14:textId="77777777" w:rsidR="003666C3" w:rsidRDefault="003666C3" w:rsidP="00B54F13">
            <w:pPr>
              <w:pStyle w:val="Heading4"/>
            </w:pPr>
          </w:p>
          <w:p w14:paraId="366C6A1F" w14:textId="2567A32F" w:rsidR="00B54F13" w:rsidRPr="00B54F13" w:rsidRDefault="003666C3" w:rsidP="00B54F13">
            <w:pPr>
              <w:pStyle w:val="Heading4"/>
            </w:pPr>
            <w:r>
              <w:t xml:space="preserve">It </w:t>
            </w:r>
            <w:r w:rsidR="00B54F13" w:rsidRPr="00B54F13">
              <w:t>is a very complicated problem because planners must take into account multiple competing criteria (e.g., service requirements, asset utilization, cost minimization, workload fairness, etc.), components of the transportation system, and their interconnection. Moreover, transportation planners should consider many factors to create efficient plans, including but not limited to vehicle and driver availability, vehicle size and capacity, traffic details, travel time windows, and passengers’ locations, which are too many for one to handle efficiently in his head. On the other hand, plans often are required to be modified later due to unexpected events, such as vehicle breakdown, drivers’ sickness, and severe weather conditions, which make transportation planning even more complex. However, many transportation planners still create their transportation plans manually without using any tool that is equipped with advanced technologies, which is very hard and time-consuming for even the most experienced planners. Besides, increasing demand for faster planning, increasing pressure to reduce transportation costs through better decision making, and increasing complexity of transportation problems due to a significant increase in the size of transportation networks make manual transportation planning almost impossible.</w:t>
            </w:r>
          </w:p>
          <w:p w14:paraId="1185FB3C" w14:textId="77777777" w:rsidR="00E95FD5" w:rsidRPr="00E95FD5" w:rsidRDefault="00E95FD5" w:rsidP="00E95FD5">
            <w:pPr>
              <w:pStyle w:val="Heading4"/>
              <w:rPr>
                <w:szCs w:val="32"/>
              </w:rPr>
            </w:pPr>
          </w:p>
          <w:p w14:paraId="20EEF9ED" w14:textId="77777777" w:rsidR="00E95FD5" w:rsidRPr="00E95FD5" w:rsidRDefault="00E95FD5" w:rsidP="00E95FD5">
            <w:pPr>
              <w:pStyle w:val="Heading4"/>
              <w:rPr>
                <w:szCs w:val="32"/>
              </w:rPr>
            </w:pPr>
          </w:p>
          <w:p w14:paraId="67A1FAB2" w14:textId="0AF6CF0C" w:rsidR="00A36F98" w:rsidRPr="00A36F98" w:rsidRDefault="00E95FD5" w:rsidP="00E95FD5">
            <w:pPr>
              <w:pStyle w:val="Heading4"/>
              <w:rPr>
                <w:szCs w:val="32"/>
              </w:rPr>
            </w:pPr>
            <w:r w:rsidRPr="00E95FD5">
              <w:rPr>
                <w:szCs w:val="32"/>
              </w:rPr>
              <w:t xml:space="preserve">Public transport optimization is an ongoing process, and advances in technology, data analytics, and urban planning continue to drive improvements in public transportation systems worldwide. The goal is to create a convenient, reliable, and attractive alternative to private car travel, which </w:t>
            </w:r>
            <w:r w:rsidRPr="00E95FD5">
              <w:rPr>
                <w:szCs w:val="32"/>
              </w:rPr>
              <w:lastRenderedPageBreak/>
              <w:t>can reduce congestion, lower emissions, and improve overall urban mobility.</w:t>
            </w:r>
          </w:p>
          <w:p w14:paraId="4C1B7FEA" w14:textId="77777777" w:rsidR="00A36F98" w:rsidRPr="00A36F98" w:rsidRDefault="00A36F98" w:rsidP="009F16F3">
            <w:pPr>
              <w:pStyle w:val="Heading4"/>
              <w:rPr>
                <w:szCs w:val="32"/>
              </w:rPr>
            </w:pPr>
          </w:p>
          <w:p w14:paraId="56071A82" w14:textId="2295687B" w:rsidR="00A36F98" w:rsidRDefault="00E95FD5" w:rsidP="009F16F3">
            <w:pPr>
              <w:pStyle w:val="Heading4"/>
              <w:rPr>
                <w:szCs w:val="32"/>
              </w:rPr>
            </w:pPr>
            <w:r>
              <w:rPr>
                <w:szCs w:val="32"/>
              </w:rPr>
              <w:t>WORKING:</w:t>
            </w:r>
          </w:p>
          <w:p w14:paraId="25AF6897" w14:textId="77777777" w:rsidR="00E95FD5" w:rsidRDefault="00E95FD5" w:rsidP="00E95FD5"/>
          <w:p w14:paraId="23FDC185" w14:textId="77777777" w:rsidR="00204BD6" w:rsidRPr="00204BD6" w:rsidRDefault="00204BD6" w:rsidP="00204BD6">
            <w:pPr>
              <w:pStyle w:val="Heading4"/>
            </w:pPr>
            <w:r>
              <w:t xml:space="preserve"> </w:t>
            </w:r>
            <w:r w:rsidRPr="00204BD6">
              <w:t>The working process of public transport optimization involves a series of steps and strategies to enhance the efficiency and effectiveness of a public transportation system. Here's a simplified overview of the process:</w:t>
            </w:r>
          </w:p>
          <w:p w14:paraId="58F5C562" w14:textId="77777777" w:rsidR="00204BD6" w:rsidRPr="00204BD6" w:rsidRDefault="00204BD6" w:rsidP="00204BD6">
            <w:pPr>
              <w:pStyle w:val="Heading4"/>
            </w:pPr>
          </w:p>
          <w:p w14:paraId="67A23809" w14:textId="77777777" w:rsidR="00204BD6" w:rsidRPr="00204BD6" w:rsidRDefault="00204BD6" w:rsidP="00204BD6">
            <w:pPr>
              <w:pStyle w:val="Heading4"/>
            </w:pPr>
            <w:r w:rsidRPr="00204BD6">
              <w:t>1. Data Collection and Analysis:</w:t>
            </w:r>
          </w:p>
          <w:p w14:paraId="554C9FA3" w14:textId="77777777" w:rsidR="00204BD6" w:rsidRPr="00204BD6" w:rsidRDefault="00204BD6" w:rsidP="00204BD6">
            <w:pPr>
              <w:pStyle w:val="Heading4"/>
            </w:pPr>
            <w:r w:rsidRPr="00204BD6">
              <w:t xml:space="preserve">   - The process begins with collecting various types of data, including passenger demand, travel patterns, system performance, and infrastructure details.</w:t>
            </w:r>
          </w:p>
          <w:p w14:paraId="77951F68" w14:textId="77777777" w:rsidR="00204BD6" w:rsidRPr="00204BD6" w:rsidRDefault="00204BD6" w:rsidP="00204BD6">
            <w:pPr>
              <w:pStyle w:val="Heading4"/>
            </w:pPr>
            <w:r w:rsidRPr="00204BD6">
              <w:t xml:space="preserve">   - Data analysis helps transit agencies understand current usage patterns, identify bottlenecks, and determine areas where optimization is needed.</w:t>
            </w:r>
          </w:p>
          <w:p w14:paraId="2EE2C7E7" w14:textId="77777777" w:rsidR="00204BD6" w:rsidRPr="00204BD6" w:rsidRDefault="00204BD6" w:rsidP="00204BD6">
            <w:pPr>
              <w:pStyle w:val="Heading4"/>
            </w:pPr>
          </w:p>
          <w:p w14:paraId="4D1BAAC8" w14:textId="77777777" w:rsidR="00204BD6" w:rsidRPr="00204BD6" w:rsidRDefault="00204BD6" w:rsidP="00204BD6">
            <w:pPr>
              <w:pStyle w:val="Heading4"/>
            </w:pPr>
            <w:r w:rsidRPr="00204BD6">
              <w:t>2. Demand Forecasting:</w:t>
            </w:r>
          </w:p>
          <w:p w14:paraId="39738789" w14:textId="77777777" w:rsidR="00204BD6" w:rsidRPr="00204BD6" w:rsidRDefault="00204BD6" w:rsidP="00204BD6">
            <w:pPr>
              <w:pStyle w:val="Heading4"/>
            </w:pPr>
            <w:r w:rsidRPr="00204BD6">
              <w:t xml:space="preserve">   - Using historical data and predictive modeling, transit agencies forecast future passenger demand. This is critical for resource allocation and route planning.</w:t>
            </w:r>
          </w:p>
          <w:p w14:paraId="2023542F" w14:textId="77777777" w:rsidR="00204BD6" w:rsidRPr="00204BD6" w:rsidRDefault="00204BD6" w:rsidP="00204BD6">
            <w:pPr>
              <w:pStyle w:val="Heading4"/>
            </w:pPr>
          </w:p>
          <w:p w14:paraId="06615882" w14:textId="77777777" w:rsidR="00204BD6" w:rsidRPr="00204BD6" w:rsidRDefault="00204BD6" w:rsidP="00204BD6">
            <w:pPr>
              <w:pStyle w:val="Heading4"/>
            </w:pPr>
            <w:r w:rsidRPr="00204BD6">
              <w:t>3. Route Planning:</w:t>
            </w:r>
          </w:p>
          <w:p w14:paraId="5F8D2700" w14:textId="77777777" w:rsidR="00204BD6" w:rsidRPr="00204BD6" w:rsidRDefault="00204BD6" w:rsidP="00204BD6">
            <w:pPr>
              <w:pStyle w:val="Heading4"/>
            </w:pPr>
            <w:r w:rsidRPr="00204BD6">
              <w:t xml:space="preserve">   - Based on demand forecasts and data analysis, transit agencies plan or adjust routes to maximize efficiency. This may involve creating direct routes, minimizing detours, and ensuring routes connect key destinations.</w:t>
            </w:r>
          </w:p>
          <w:p w14:paraId="451E188C" w14:textId="77777777" w:rsidR="00204BD6" w:rsidRPr="00204BD6" w:rsidRDefault="00204BD6" w:rsidP="00204BD6">
            <w:pPr>
              <w:pStyle w:val="Heading4"/>
            </w:pPr>
          </w:p>
          <w:p w14:paraId="2EA07BC4" w14:textId="77777777" w:rsidR="00204BD6" w:rsidRPr="00204BD6" w:rsidRDefault="00204BD6" w:rsidP="00204BD6">
            <w:pPr>
              <w:pStyle w:val="Heading4"/>
            </w:pPr>
            <w:r w:rsidRPr="00204BD6">
              <w:t>4. Scheduling:</w:t>
            </w:r>
          </w:p>
          <w:p w14:paraId="5DB8DDED" w14:textId="77777777" w:rsidR="00204BD6" w:rsidRPr="00204BD6" w:rsidRDefault="00204BD6" w:rsidP="00204BD6">
            <w:pPr>
              <w:pStyle w:val="Heading4"/>
            </w:pPr>
            <w:r w:rsidRPr="00204BD6">
              <w:t xml:space="preserve">   - Transit agencies create schedules that optimize service frequency and capacity to meet peak and off-peak demands. Schedules should minimize passenger waiting times.</w:t>
            </w:r>
          </w:p>
          <w:p w14:paraId="1826B121" w14:textId="77777777" w:rsidR="00204BD6" w:rsidRPr="00204BD6" w:rsidRDefault="00204BD6" w:rsidP="00204BD6">
            <w:pPr>
              <w:pStyle w:val="Heading4"/>
            </w:pPr>
          </w:p>
          <w:p w14:paraId="2B6E3C0D" w14:textId="77777777" w:rsidR="003666C3" w:rsidRDefault="003666C3" w:rsidP="00204BD6">
            <w:pPr>
              <w:pStyle w:val="Heading4"/>
            </w:pPr>
          </w:p>
          <w:p w14:paraId="60AF48FA" w14:textId="77777777" w:rsidR="003666C3" w:rsidRDefault="003666C3" w:rsidP="00204BD6">
            <w:pPr>
              <w:pStyle w:val="Heading4"/>
            </w:pPr>
          </w:p>
          <w:p w14:paraId="7EC4152D" w14:textId="77777777" w:rsidR="003666C3" w:rsidRDefault="003666C3" w:rsidP="00204BD6">
            <w:pPr>
              <w:pStyle w:val="Heading4"/>
            </w:pPr>
          </w:p>
          <w:p w14:paraId="1F660546" w14:textId="3F8F7D3B" w:rsidR="00204BD6" w:rsidRPr="00204BD6" w:rsidRDefault="00204BD6" w:rsidP="00204BD6">
            <w:pPr>
              <w:pStyle w:val="Heading4"/>
            </w:pPr>
            <w:r w:rsidRPr="00204BD6">
              <w:lastRenderedPageBreak/>
              <w:t>5. Integration:</w:t>
            </w:r>
          </w:p>
          <w:p w14:paraId="27E51071" w14:textId="77777777" w:rsidR="00204BD6" w:rsidRPr="00204BD6" w:rsidRDefault="00204BD6" w:rsidP="00204BD6">
            <w:pPr>
              <w:pStyle w:val="Heading4"/>
            </w:pPr>
            <w:r w:rsidRPr="00204BD6">
              <w:t xml:space="preserve">   - Public transport systems are integrated, allowing passengers to easily transfer between different modes of transportation, such as buses, trains, and trams.</w:t>
            </w:r>
          </w:p>
          <w:p w14:paraId="19B499DE" w14:textId="77777777" w:rsidR="00204BD6" w:rsidRPr="00204BD6" w:rsidRDefault="00204BD6" w:rsidP="00204BD6">
            <w:pPr>
              <w:pStyle w:val="Heading4"/>
            </w:pPr>
          </w:p>
          <w:p w14:paraId="407F92D2" w14:textId="77777777" w:rsidR="00204BD6" w:rsidRPr="00204BD6" w:rsidRDefault="00204BD6" w:rsidP="00204BD6">
            <w:pPr>
              <w:pStyle w:val="Heading4"/>
            </w:pPr>
            <w:r w:rsidRPr="00204BD6">
              <w:t>6. Real-Time Monitoring:</w:t>
            </w:r>
          </w:p>
          <w:p w14:paraId="79304C77" w14:textId="77777777" w:rsidR="00204BD6" w:rsidRPr="00204BD6" w:rsidRDefault="00204BD6" w:rsidP="00204BD6">
            <w:pPr>
              <w:pStyle w:val="Heading4"/>
            </w:pPr>
            <w:r w:rsidRPr="00204BD6">
              <w:t xml:space="preserve">   - Public transport services are equipped with real-time monitoring systems that track vehicle locations and provide data to transit agencies and passengers.</w:t>
            </w:r>
          </w:p>
          <w:p w14:paraId="4CF26AB0" w14:textId="77777777" w:rsidR="00204BD6" w:rsidRPr="00204BD6" w:rsidRDefault="00204BD6" w:rsidP="00204BD6">
            <w:pPr>
              <w:pStyle w:val="Heading4"/>
            </w:pPr>
          </w:p>
          <w:p w14:paraId="0AF3CCB7" w14:textId="77777777" w:rsidR="00204BD6" w:rsidRPr="00204BD6" w:rsidRDefault="00204BD6" w:rsidP="00204BD6">
            <w:pPr>
              <w:pStyle w:val="Heading4"/>
            </w:pPr>
            <w:r w:rsidRPr="00204BD6">
              <w:t>7. Real-Time Information:</w:t>
            </w:r>
          </w:p>
          <w:p w14:paraId="460135BD" w14:textId="77777777" w:rsidR="00204BD6" w:rsidRPr="00204BD6" w:rsidRDefault="00204BD6" w:rsidP="00204BD6">
            <w:pPr>
              <w:pStyle w:val="Heading4"/>
            </w:pPr>
            <w:r w:rsidRPr="00204BD6">
              <w:t xml:space="preserve">   - Passengers receive real-time information through apps, websites, or displays at transit stops. This information helps passengers plan their journeys and adapt to service disruptions.</w:t>
            </w:r>
          </w:p>
          <w:p w14:paraId="37776269" w14:textId="77777777" w:rsidR="00204BD6" w:rsidRPr="00204BD6" w:rsidRDefault="00204BD6" w:rsidP="00204BD6">
            <w:pPr>
              <w:pStyle w:val="Heading4"/>
            </w:pPr>
          </w:p>
          <w:p w14:paraId="7A072C4F" w14:textId="77777777" w:rsidR="00204BD6" w:rsidRPr="00204BD6" w:rsidRDefault="00204BD6" w:rsidP="00204BD6">
            <w:pPr>
              <w:pStyle w:val="Heading4"/>
            </w:pPr>
            <w:r w:rsidRPr="00204BD6">
              <w:t>8. Fare Systems:</w:t>
            </w:r>
          </w:p>
          <w:p w14:paraId="003BCE8F" w14:textId="77777777" w:rsidR="00204BD6" w:rsidRPr="00204BD6" w:rsidRDefault="00204BD6" w:rsidP="00204BD6">
            <w:pPr>
              <w:pStyle w:val="Heading4"/>
            </w:pPr>
            <w:r w:rsidRPr="00204BD6">
              <w:t xml:space="preserve">   - Modern fare systems are implemented, allowing passengers to pay using contactless methods, mobile apps, and integrated ticketing across different modes.</w:t>
            </w:r>
          </w:p>
          <w:p w14:paraId="1170012B" w14:textId="77777777" w:rsidR="00204BD6" w:rsidRPr="00204BD6" w:rsidRDefault="00204BD6" w:rsidP="00204BD6">
            <w:pPr>
              <w:pStyle w:val="Heading4"/>
            </w:pPr>
          </w:p>
          <w:p w14:paraId="10E99176" w14:textId="77777777" w:rsidR="00204BD6" w:rsidRPr="00204BD6" w:rsidRDefault="00204BD6" w:rsidP="00204BD6">
            <w:pPr>
              <w:pStyle w:val="Heading4"/>
            </w:pPr>
            <w:r w:rsidRPr="00204BD6">
              <w:t>9. Infrastructure Improvements:</w:t>
            </w:r>
          </w:p>
          <w:p w14:paraId="6B7E1E9B" w14:textId="77777777" w:rsidR="00204BD6" w:rsidRPr="00204BD6" w:rsidRDefault="00204BD6" w:rsidP="00204BD6">
            <w:pPr>
              <w:pStyle w:val="Heading4"/>
            </w:pPr>
            <w:r w:rsidRPr="00204BD6">
              <w:t xml:space="preserve">   - Infrastructure enhancements, such as dedicated bus lanes, transit signal priority, and accessibility features, are implemented to improve system efficiency and passenger experience.</w:t>
            </w:r>
          </w:p>
          <w:p w14:paraId="6069224A" w14:textId="77777777" w:rsidR="00204BD6" w:rsidRPr="00204BD6" w:rsidRDefault="00204BD6" w:rsidP="00204BD6">
            <w:pPr>
              <w:pStyle w:val="Heading4"/>
            </w:pPr>
          </w:p>
          <w:p w14:paraId="3C555836" w14:textId="77777777" w:rsidR="00204BD6" w:rsidRPr="00204BD6" w:rsidRDefault="00204BD6" w:rsidP="00204BD6">
            <w:pPr>
              <w:pStyle w:val="Heading4"/>
            </w:pPr>
            <w:r w:rsidRPr="00204BD6">
              <w:t>10. Environmental Considerations:</w:t>
            </w:r>
          </w:p>
          <w:p w14:paraId="3125D59A" w14:textId="77777777" w:rsidR="00204BD6" w:rsidRPr="00204BD6" w:rsidRDefault="00204BD6" w:rsidP="00204BD6">
            <w:pPr>
              <w:pStyle w:val="Heading4"/>
            </w:pPr>
            <w:r w:rsidRPr="00204BD6">
              <w:t xml:space="preserve">    - Public transport optimization includes environmentally friendly practices, such as electric buses or trains powered by renewable energy sources to reduce emissions.</w:t>
            </w:r>
          </w:p>
          <w:p w14:paraId="13804173" w14:textId="77777777" w:rsidR="00204BD6" w:rsidRPr="00204BD6" w:rsidRDefault="00204BD6" w:rsidP="00204BD6">
            <w:pPr>
              <w:pStyle w:val="Heading4"/>
            </w:pPr>
          </w:p>
          <w:p w14:paraId="3A5B9DB6" w14:textId="77777777" w:rsidR="00204BD6" w:rsidRPr="00204BD6" w:rsidRDefault="00204BD6" w:rsidP="00204BD6">
            <w:pPr>
              <w:pStyle w:val="Heading4"/>
            </w:pPr>
            <w:r w:rsidRPr="00204BD6">
              <w:t>11. Accessibility and Inclusivity:</w:t>
            </w:r>
          </w:p>
          <w:p w14:paraId="67BE2D26" w14:textId="77777777" w:rsidR="00204BD6" w:rsidRPr="00204BD6" w:rsidRDefault="00204BD6" w:rsidP="00204BD6">
            <w:pPr>
              <w:pStyle w:val="Heading4"/>
            </w:pPr>
            <w:r w:rsidRPr="00204BD6">
              <w:t xml:space="preserve">    - Efforts are made to ensure that public transport systems are accessible to all passengers, including those with disabilities, and meet diverse transportation needs.</w:t>
            </w:r>
          </w:p>
          <w:p w14:paraId="05D70970" w14:textId="77777777" w:rsidR="00204BD6" w:rsidRPr="00204BD6" w:rsidRDefault="00204BD6" w:rsidP="00204BD6">
            <w:pPr>
              <w:pStyle w:val="Heading4"/>
            </w:pPr>
          </w:p>
          <w:p w14:paraId="2591C01E" w14:textId="77777777" w:rsidR="00204BD6" w:rsidRPr="00204BD6" w:rsidRDefault="00204BD6" w:rsidP="00204BD6">
            <w:pPr>
              <w:pStyle w:val="Heading4"/>
            </w:pPr>
            <w:r w:rsidRPr="00204BD6">
              <w:t>12. Policy and Funding:</w:t>
            </w:r>
          </w:p>
          <w:p w14:paraId="6383FBBD" w14:textId="77777777" w:rsidR="00204BD6" w:rsidRPr="00204BD6" w:rsidRDefault="00204BD6" w:rsidP="00204BD6">
            <w:pPr>
              <w:pStyle w:val="Heading4"/>
            </w:pPr>
            <w:r w:rsidRPr="00204BD6">
              <w:t xml:space="preserve">    - Supportive government policies, funding mechanisms, and regulations play a critical role in enabling public transport optimization initiatives.</w:t>
            </w:r>
          </w:p>
          <w:p w14:paraId="595D6E61" w14:textId="77777777" w:rsidR="00204BD6" w:rsidRPr="00204BD6" w:rsidRDefault="00204BD6" w:rsidP="00204BD6">
            <w:pPr>
              <w:pStyle w:val="Heading4"/>
            </w:pPr>
          </w:p>
          <w:p w14:paraId="70606E94" w14:textId="77777777" w:rsidR="00204BD6" w:rsidRPr="00204BD6" w:rsidRDefault="00204BD6" w:rsidP="00204BD6">
            <w:pPr>
              <w:pStyle w:val="Heading4"/>
            </w:pPr>
            <w:r w:rsidRPr="00204BD6">
              <w:t>13. Continuous Improvement:</w:t>
            </w:r>
          </w:p>
          <w:p w14:paraId="3E7F20D2" w14:textId="77777777" w:rsidR="00204BD6" w:rsidRPr="00204BD6" w:rsidRDefault="00204BD6" w:rsidP="00204BD6">
            <w:pPr>
              <w:pStyle w:val="Heading4"/>
            </w:pPr>
            <w:r w:rsidRPr="00204BD6">
              <w:t xml:space="preserve">    - Public transport optimization is an ongoing process. Transit agencies use feedback, data, and lessons learned to continuously improve services, adapt to changing conditions, and meet evolving passenger needs.</w:t>
            </w:r>
          </w:p>
          <w:p w14:paraId="2E1AF846" w14:textId="77777777" w:rsidR="00204BD6" w:rsidRPr="00204BD6" w:rsidRDefault="00204BD6" w:rsidP="00204BD6">
            <w:pPr>
              <w:pStyle w:val="Heading4"/>
            </w:pPr>
          </w:p>
          <w:p w14:paraId="64AE11A0" w14:textId="5BB3630E" w:rsidR="00E95FD5" w:rsidRPr="00204BD6" w:rsidRDefault="00204BD6" w:rsidP="00204BD6">
            <w:pPr>
              <w:pStyle w:val="Heading4"/>
            </w:pPr>
            <w:r w:rsidRPr="00204BD6">
              <w:t>The working process of public transport optimization relies on data, technology, planning, and ongoing adjustments to create a reliable, convenient, and attractive public transportation system that efficiently serves the needs of the community while promoting sustainable and environmentally friendly alternatives to private car travel.</w:t>
            </w:r>
          </w:p>
          <w:p w14:paraId="6990D9A5" w14:textId="77777777" w:rsidR="00A36F98" w:rsidRPr="00A36F98" w:rsidRDefault="00A36F98" w:rsidP="009F16F3">
            <w:pPr>
              <w:pStyle w:val="Heading4"/>
              <w:rPr>
                <w:szCs w:val="32"/>
              </w:rPr>
            </w:pPr>
          </w:p>
          <w:p w14:paraId="74FA88C6" w14:textId="77777777" w:rsidR="00A36F98" w:rsidRPr="00A36F98" w:rsidRDefault="00A36F98" w:rsidP="009F16F3">
            <w:pPr>
              <w:pStyle w:val="Heading4"/>
              <w:rPr>
                <w:szCs w:val="32"/>
              </w:rPr>
            </w:pPr>
          </w:p>
          <w:p w14:paraId="4A5DFB1B" w14:textId="77777777" w:rsidR="00A36F98" w:rsidRPr="00A36F98" w:rsidRDefault="00A36F98" w:rsidP="009F16F3">
            <w:pPr>
              <w:pStyle w:val="Heading4"/>
              <w:rPr>
                <w:szCs w:val="32"/>
              </w:rPr>
            </w:pPr>
          </w:p>
          <w:p w14:paraId="1277194C" w14:textId="77777777" w:rsidR="00A36F98" w:rsidRPr="00A36F98" w:rsidRDefault="00A36F98" w:rsidP="009F16F3">
            <w:pPr>
              <w:pStyle w:val="Heading4"/>
              <w:rPr>
                <w:szCs w:val="32"/>
              </w:rPr>
            </w:pPr>
          </w:p>
          <w:p w14:paraId="7E122DF4" w14:textId="77777777" w:rsidR="00A36F98" w:rsidRPr="00A36F98" w:rsidRDefault="00A36F98" w:rsidP="009F16F3">
            <w:pPr>
              <w:pStyle w:val="Heading4"/>
              <w:rPr>
                <w:szCs w:val="32"/>
              </w:rPr>
            </w:pPr>
          </w:p>
          <w:p w14:paraId="1A79F66F" w14:textId="77777777" w:rsidR="00A36F98" w:rsidRPr="00A36F98" w:rsidRDefault="00A36F98" w:rsidP="009F16F3">
            <w:pPr>
              <w:pStyle w:val="Heading4"/>
              <w:rPr>
                <w:szCs w:val="32"/>
              </w:rPr>
            </w:pPr>
          </w:p>
          <w:p w14:paraId="2E99258D" w14:textId="77777777" w:rsidR="00B54F13" w:rsidRDefault="00B54F13" w:rsidP="009F16F3">
            <w:pPr>
              <w:pStyle w:val="Heading4"/>
              <w:rPr>
                <w:szCs w:val="32"/>
              </w:rPr>
            </w:pPr>
          </w:p>
          <w:p w14:paraId="3E6D0AB5" w14:textId="77777777" w:rsidR="00B54F13" w:rsidRDefault="00B54F13" w:rsidP="009F16F3">
            <w:pPr>
              <w:pStyle w:val="Heading4"/>
              <w:rPr>
                <w:szCs w:val="32"/>
              </w:rPr>
            </w:pPr>
          </w:p>
          <w:p w14:paraId="60CC1154" w14:textId="77777777" w:rsidR="00B54F13" w:rsidRDefault="00B54F13" w:rsidP="009F16F3">
            <w:pPr>
              <w:pStyle w:val="Heading4"/>
              <w:rPr>
                <w:szCs w:val="32"/>
              </w:rPr>
            </w:pPr>
          </w:p>
          <w:p w14:paraId="168706A4" w14:textId="77777777" w:rsidR="00B54F13" w:rsidRDefault="00B54F13" w:rsidP="009F16F3">
            <w:pPr>
              <w:pStyle w:val="Heading4"/>
              <w:rPr>
                <w:szCs w:val="32"/>
              </w:rPr>
            </w:pPr>
          </w:p>
          <w:p w14:paraId="5AE2DCC1" w14:textId="77777777" w:rsidR="00B54F13" w:rsidRDefault="00B54F13" w:rsidP="009F16F3">
            <w:pPr>
              <w:pStyle w:val="Heading4"/>
              <w:rPr>
                <w:szCs w:val="32"/>
              </w:rPr>
            </w:pPr>
          </w:p>
          <w:p w14:paraId="2C2ECC65" w14:textId="77777777" w:rsidR="00B54F13" w:rsidRDefault="00B54F13" w:rsidP="009F16F3">
            <w:pPr>
              <w:pStyle w:val="Heading4"/>
              <w:rPr>
                <w:szCs w:val="32"/>
              </w:rPr>
            </w:pPr>
          </w:p>
          <w:p w14:paraId="0CF6EC1E" w14:textId="77777777" w:rsidR="00B54F13" w:rsidRDefault="00B54F13" w:rsidP="009F16F3">
            <w:pPr>
              <w:pStyle w:val="Heading4"/>
              <w:rPr>
                <w:szCs w:val="32"/>
              </w:rPr>
            </w:pPr>
          </w:p>
          <w:p w14:paraId="0B0174A3" w14:textId="77777777" w:rsidR="00B54F13" w:rsidRDefault="00B54F13" w:rsidP="009F16F3">
            <w:pPr>
              <w:pStyle w:val="Heading4"/>
              <w:rPr>
                <w:szCs w:val="32"/>
              </w:rPr>
            </w:pPr>
          </w:p>
          <w:p w14:paraId="3F4873A9" w14:textId="77777777" w:rsidR="00B54F13" w:rsidRDefault="00B54F13" w:rsidP="009F16F3">
            <w:pPr>
              <w:pStyle w:val="Heading4"/>
              <w:rPr>
                <w:szCs w:val="32"/>
              </w:rPr>
            </w:pPr>
          </w:p>
          <w:p w14:paraId="1B3AC12E" w14:textId="77777777" w:rsidR="00B54F13" w:rsidRDefault="00B54F13" w:rsidP="009F16F3">
            <w:pPr>
              <w:pStyle w:val="Heading4"/>
              <w:rPr>
                <w:szCs w:val="32"/>
              </w:rPr>
            </w:pPr>
          </w:p>
          <w:p w14:paraId="1C88AB48" w14:textId="77777777" w:rsidR="00B54F13" w:rsidRDefault="00B54F13" w:rsidP="009F16F3">
            <w:pPr>
              <w:pStyle w:val="Heading4"/>
              <w:rPr>
                <w:szCs w:val="32"/>
              </w:rPr>
            </w:pPr>
          </w:p>
          <w:p w14:paraId="53DF6C78" w14:textId="77777777" w:rsidR="00B54F13" w:rsidRDefault="00B54F13" w:rsidP="009F16F3">
            <w:pPr>
              <w:pStyle w:val="Heading4"/>
              <w:rPr>
                <w:szCs w:val="32"/>
              </w:rPr>
            </w:pPr>
          </w:p>
          <w:p w14:paraId="1F19475B" w14:textId="75E8CC92" w:rsidR="00A36F98" w:rsidRDefault="00A36F98" w:rsidP="009F16F3">
            <w:pPr>
              <w:pStyle w:val="Heading4"/>
              <w:rPr>
                <w:szCs w:val="32"/>
              </w:rPr>
            </w:pPr>
            <w:r w:rsidRPr="00A36F98">
              <w:rPr>
                <w:szCs w:val="32"/>
              </w:rPr>
              <w:lastRenderedPageBreak/>
              <w:t>P</w:t>
            </w:r>
            <w:r w:rsidR="00204BD6">
              <w:rPr>
                <w:szCs w:val="32"/>
              </w:rPr>
              <w:t>ROGRAM:</w:t>
            </w:r>
          </w:p>
          <w:p w14:paraId="46D369E7" w14:textId="77777777" w:rsidR="00204BD6" w:rsidRPr="00204BD6" w:rsidRDefault="00204BD6" w:rsidP="00204BD6"/>
          <w:p w14:paraId="27D325E2" w14:textId="77777777" w:rsidR="00A36F98" w:rsidRPr="00A36F98" w:rsidRDefault="00A36F98" w:rsidP="009F16F3">
            <w:pPr>
              <w:pStyle w:val="Heading4"/>
              <w:rPr>
                <w:szCs w:val="32"/>
              </w:rPr>
            </w:pPr>
            <w:r w:rsidRPr="00A36F98">
              <w:rPr>
                <w:szCs w:val="32"/>
              </w:rPr>
              <w:t>#define BLYNK_TEMPLATE_ID "TMPL26V4fGv5q"</w:t>
            </w:r>
          </w:p>
          <w:p w14:paraId="6A610EF0" w14:textId="77777777" w:rsidR="00A36F98" w:rsidRPr="00A36F98" w:rsidRDefault="00A36F98" w:rsidP="009F16F3">
            <w:pPr>
              <w:pStyle w:val="Heading4"/>
              <w:rPr>
                <w:szCs w:val="32"/>
              </w:rPr>
            </w:pPr>
            <w:r w:rsidRPr="00A36F98">
              <w:rPr>
                <w:szCs w:val="32"/>
              </w:rPr>
              <w:t>#define BLYNK_TEMPLATE_NAME "Test"</w:t>
            </w:r>
          </w:p>
          <w:p w14:paraId="2887041A" w14:textId="77777777" w:rsidR="00A36F98" w:rsidRPr="00A36F98" w:rsidRDefault="00A36F98" w:rsidP="009F16F3">
            <w:pPr>
              <w:pStyle w:val="Heading4"/>
              <w:rPr>
                <w:szCs w:val="32"/>
              </w:rPr>
            </w:pPr>
            <w:r w:rsidRPr="00A36F98">
              <w:rPr>
                <w:szCs w:val="32"/>
              </w:rPr>
              <w:t>#define BLYNK_AUTH_TOKEN "XEHxNF_Ur1Nt2p7wB5B20dNI1ZUwj34P"</w:t>
            </w:r>
          </w:p>
          <w:p w14:paraId="5EB51709" w14:textId="77777777" w:rsidR="00A36F98" w:rsidRPr="00A36F98" w:rsidRDefault="00A36F98" w:rsidP="009F16F3">
            <w:pPr>
              <w:pStyle w:val="Heading4"/>
              <w:rPr>
                <w:szCs w:val="32"/>
              </w:rPr>
            </w:pPr>
          </w:p>
          <w:p w14:paraId="644199F2" w14:textId="77777777" w:rsidR="00A36F98" w:rsidRPr="00A36F98" w:rsidRDefault="00A36F98" w:rsidP="009F16F3">
            <w:pPr>
              <w:pStyle w:val="Heading4"/>
              <w:rPr>
                <w:szCs w:val="32"/>
              </w:rPr>
            </w:pPr>
            <w:r w:rsidRPr="00A36F98">
              <w:rPr>
                <w:szCs w:val="32"/>
              </w:rPr>
              <w:t>#include &lt;</w:t>
            </w:r>
            <w:proofErr w:type="spellStart"/>
            <w:r w:rsidRPr="00A36F98">
              <w:rPr>
                <w:szCs w:val="32"/>
              </w:rPr>
              <w:t>WiFi.h</w:t>
            </w:r>
            <w:proofErr w:type="spellEnd"/>
            <w:r w:rsidRPr="00A36F98">
              <w:rPr>
                <w:szCs w:val="32"/>
              </w:rPr>
              <w:t>&gt;</w:t>
            </w:r>
          </w:p>
          <w:p w14:paraId="43BBC569" w14:textId="77777777" w:rsidR="00A36F98" w:rsidRPr="00A36F98" w:rsidRDefault="00A36F98" w:rsidP="009F16F3">
            <w:pPr>
              <w:pStyle w:val="Heading4"/>
              <w:rPr>
                <w:szCs w:val="32"/>
              </w:rPr>
            </w:pPr>
            <w:r w:rsidRPr="00A36F98">
              <w:rPr>
                <w:szCs w:val="32"/>
              </w:rPr>
              <w:t>#include &lt;</w:t>
            </w:r>
            <w:proofErr w:type="spellStart"/>
            <w:r w:rsidRPr="00A36F98">
              <w:rPr>
                <w:szCs w:val="32"/>
              </w:rPr>
              <w:t>WiFiClient.h</w:t>
            </w:r>
            <w:proofErr w:type="spellEnd"/>
            <w:r w:rsidRPr="00A36F98">
              <w:rPr>
                <w:szCs w:val="32"/>
              </w:rPr>
              <w:t>&gt;</w:t>
            </w:r>
          </w:p>
          <w:p w14:paraId="15912796" w14:textId="77777777" w:rsidR="00A36F98" w:rsidRPr="00A36F98" w:rsidRDefault="00A36F98" w:rsidP="009F16F3">
            <w:pPr>
              <w:pStyle w:val="Heading4"/>
              <w:rPr>
                <w:szCs w:val="32"/>
              </w:rPr>
            </w:pPr>
            <w:r w:rsidRPr="00A36F98">
              <w:rPr>
                <w:szCs w:val="32"/>
              </w:rPr>
              <w:t>#include &lt;BlynkSimpleEsp32.h&gt;</w:t>
            </w:r>
          </w:p>
          <w:p w14:paraId="7CA8622E"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duration1 = 0;</w:t>
            </w:r>
          </w:p>
          <w:p w14:paraId="62CB83DB"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distance1 = 0;</w:t>
            </w:r>
          </w:p>
          <w:p w14:paraId="348E6038"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duration2 = 0;</w:t>
            </w:r>
          </w:p>
          <w:p w14:paraId="550E2141"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distance2 = 0;</w:t>
            </w:r>
          </w:p>
          <w:p w14:paraId="1A1E9D72"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dis1 = 0;</w:t>
            </w:r>
          </w:p>
          <w:p w14:paraId="238AE84C"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dis2 = 0;</w:t>
            </w:r>
          </w:p>
          <w:p w14:paraId="22FE62D5"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dis_new1 = 0;</w:t>
            </w:r>
          </w:p>
          <w:p w14:paraId="14225A33"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dis_new2 = 0;</w:t>
            </w:r>
          </w:p>
          <w:p w14:paraId="04EB21AF"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entered = 0;</w:t>
            </w:r>
          </w:p>
          <w:p w14:paraId="4B77F12B"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left = 0;</w:t>
            </w:r>
          </w:p>
          <w:p w14:paraId="536BDA1C" w14:textId="77777777" w:rsidR="00A36F98" w:rsidRPr="00A36F98" w:rsidRDefault="00A36F98" w:rsidP="009F16F3">
            <w:pPr>
              <w:pStyle w:val="Heading4"/>
              <w:rPr>
                <w:szCs w:val="32"/>
              </w:rPr>
            </w:pPr>
            <w:proofErr w:type="spellStart"/>
            <w:r w:rsidRPr="00A36F98">
              <w:rPr>
                <w:szCs w:val="32"/>
              </w:rPr>
              <w:t>int</w:t>
            </w:r>
            <w:proofErr w:type="spellEnd"/>
            <w:r w:rsidRPr="00A36F98">
              <w:rPr>
                <w:szCs w:val="32"/>
              </w:rPr>
              <w:t xml:space="preserve"> inside = 0;</w:t>
            </w:r>
          </w:p>
          <w:p w14:paraId="6B9B35B1" w14:textId="77777777" w:rsidR="00A36F98" w:rsidRPr="00A36F98" w:rsidRDefault="00A36F98" w:rsidP="009F16F3">
            <w:pPr>
              <w:pStyle w:val="Heading4"/>
              <w:rPr>
                <w:szCs w:val="32"/>
              </w:rPr>
            </w:pPr>
            <w:r w:rsidRPr="00A36F98">
              <w:rPr>
                <w:szCs w:val="32"/>
              </w:rPr>
              <w:t>#define LED 2</w:t>
            </w:r>
          </w:p>
          <w:p w14:paraId="3C67B91E" w14:textId="77777777" w:rsidR="00A36F98" w:rsidRPr="00A36F98" w:rsidRDefault="00A36F98" w:rsidP="009F16F3">
            <w:pPr>
              <w:pStyle w:val="Heading4"/>
              <w:rPr>
                <w:szCs w:val="32"/>
              </w:rPr>
            </w:pPr>
            <w:r w:rsidRPr="00A36F98">
              <w:rPr>
                <w:szCs w:val="32"/>
              </w:rPr>
              <w:t>#define PIN_TRIG1 15</w:t>
            </w:r>
          </w:p>
          <w:p w14:paraId="72358A70" w14:textId="77777777" w:rsidR="00A36F98" w:rsidRPr="00A36F98" w:rsidRDefault="00A36F98" w:rsidP="009F16F3">
            <w:pPr>
              <w:pStyle w:val="Heading4"/>
              <w:rPr>
                <w:szCs w:val="32"/>
              </w:rPr>
            </w:pPr>
            <w:r w:rsidRPr="00A36F98">
              <w:rPr>
                <w:szCs w:val="32"/>
              </w:rPr>
              <w:t>#define PIN_ECHO1 14</w:t>
            </w:r>
          </w:p>
          <w:p w14:paraId="0B0CE307" w14:textId="77777777" w:rsidR="00A36F98" w:rsidRPr="00A36F98" w:rsidRDefault="00A36F98" w:rsidP="009F16F3">
            <w:pPr>
              <w:pStyle w:val="Heading4"/>
              <w:rPr>
                <w:szCs w:val="32"/>
              </w:rPr>
            </w:pPr>
            <w:r w:rsidRPr="00A36F98">
              <w:rPr>
                <w:szCs w:val="32"/>
              </w:rPr>
              <w:t>#define PIN_TRIG2 13</w:t>
            </w:r>
          </w:p>
          <w:p w14:paraId="086E2C3C" w14:textId="77777777" w:rsidR="00A36F98" w:rsidRPr="00A36F98" w:rsidRDefault="00A36F98" w:rsidP="009F16F3">
            <w:pPr>
              <w:pStyle w:val="Heading4"/>
              <w:rPr>
                <w:szCs w:val="32"/>
              </w:rPr>
            </w:pPr>
            <w:r w:rsidRPr="00A36F98">
              <w:rPr>
                <w:szCs w:val="32"/>
              </w:rPr>
              <w:t>#define PIN_ECHO2 12</w:t>
            </w:r>
          </w:p>
          <w:p w14:paraId="05A39F1D" w14:textId="77777777" w:rsidR="00A36F98" w:rsidRPr="00A36F98" w:rsidRDefault="00A36F98" w:rsidP="009F16F3">
            <w:pPr>
              <w:pStyle w:val="Heading4"/>
              <w:rPr>
                <w:szCs w:val="32"/>
              </w:rPr>
            </w:pPr>
            <w:proofErr w:type="spellStart"/>
            <w:r w:rsidRPr="00A36F98">
              <w:rPr>
                <w:szCs w:val="32"/>
              </w:rPr>
              <w:t>BlynkTimer</w:t>
            </w:r>
            <w:proofErr w:type="spellEnd"/>
            <w:r w:rsidRPr="00A36F98">
              <w:rPr>
                <w:szCs w:val="32"/>
              </w:rPr>
              <w:t xml:space="preserve"> timer;</w:t>
            </w:r>
          </w:p>
          <w:p w14:paraId="711BE08B" w14:textId="77777777" w:rsidR="00A36F98" w:rsidRPr="00A36F98" w:rsidRDefault="00A36F98" w:rsidP="009F16F3">
            <w:pPr>
              <w:pStyle w:val="Heading4"/>
              <w:rPr>
                <w:szCs w:val="32"/>
              </w:rPr>
            </w:pPr>
            <w:r w:rsidRPr="00A36F98">
              <w:rPr>
                <w:szCs w:val="32"/>
              </w:rPr>
              <w:t xml:space="preserve">char </w:t>
            </w:r>
            <w:proofErr w:type="spellStart"/>
            <w:r w:rsidRPr="00A36F98">
              <w:rPr>
                <w:szCs w:val="32"/>
              </w:rPr>
              <w:t>auth</w:t>
            </w:r>
            <w:proofErr w:type="spellEnd"/>
            <w:r w:rsidRPr="00A36F98">
              <w:rPr>
                <w:szCs w:val="32"/>
              </w:rPr>
              <w:t>[] = BLYNK_AUTH_TOKEN;</w:t>
            </w:r>
          </w:p>
          <w:p w14:paraId="55821980" w14:textId="77777777" w:rsidR="00A36F98" w:rsidRPr="00A36F98" w:rsidRDefault="00A36F98" w:rsidP="009F16F3">
            <w:pPr>
              <w:pStyle w:val="Heading4"/>
              <w:rPr>
                <w:szCs w:val="32"/>
              </w:rPr>
            </w:pPr>
            <w:r w:rsidRPr="00A36F98">
              <w:rPr>
                <w:szCs w:val="32"/>
              </w:rPr>
              <w:t xml:space="preserve">char </w:t>
            </w:r>
            <w:proofErr w:type="spellStart"/>
            <w:r w:rsidRPr="00A36F98">
              <w:rPr>
                <w:szCs w:val="32"/>
              </w:rPr>
              <w:t>ssid</w:t>
            </w:r>
            <w:proofErr w:type="spellEnd"/>
            <w:r w:rsidRPr="00A36F98">
              <w:rPr>
                <w:szCs w:val="32"/>
              </w:rPr>
              <w:t>[] = "</w:t>
            </w:r>
            <w:proofErr w:type="spellStart"/>
            <w:r w:rsidRPr="00A36F98">
              <w:rPr>
                <w:szCs w:val="32"/>
              </w:rPr>
              <w:t>Wokwi</w:t>
            </w:r>
            <w:proofErr w:type="spellEnd"/>
            <w:r w:rsidRPr="00A36F98">
              <w:rPr>
                <w:szCs w:val="32"/>
              </w:rPr>
              <w:t>-GUEST";   // your network SSID (name)</w:t>
            </w:r>
          </w:p>
          <w:p w14:paraId="7B1917A4" w14:textId="77777777" w:rsidR="00A36F98" w:rsidRPr="00A36F98" w:rsidRDefault="00A36F98" w:rsidP="009F16F3">
            <w:pPr>
              <w:pStyle w:val="Heading4"/>
              <w:rPr>
                <w:szCs w:val="32"/>
              </w:rPr>
            </w:pPr>
            <w:r w:rsidRPr="00A36F98">
              <w:rPr>
                <w:szCs w:val="32"/>
              </w:rPr>
              <w:t>char pass[] = "";</w:t>
            </w:r>
          </w:p>
          <w:p w14:paraId="0CACEE1C" w14:textId="77777777" w:rsidR="00A36F98" w:rsidRPr="00A36F98" w:rsidRDefault="00A36F98" w:rsidP="009F16F3">
            <w:pPr>
              <w:pStyle w:val="Heading4"/>
              <w:rPr>
                <w:szCs w:val="32"/>
              </w:rPr>
            </w:pPr>
            <w:r w:rsidRPr="00A36F98">
              <w:rPr>
                <w:szCs w:val="32"/>
              </w:rPr>
              <w:t>#define BLYNK_PRINT Serial</w:t>
            </w:r>
          </w:p>
          <w:p w14:paraId="613761A4" w14:textId="77777777" w:rsidR="00A36F98" w:rsidRPr="00A36F98" w:rsidRDefault="00A36F98" w:rsidP="009F16F3">
            <w:pPr>
              <w:pStyle w:val="Heading4"/>
              <w:rPr>
                <w:szCs w:val="32"/>
              </w:rPr>
            </w:pPr>
            <w:r w:rsidRPr="00A36F98">
              <w:rPr>
                <w:szCs w:val="32"/>
              </w:rPr>
              <w:t>long get_distance1() {</w:t>
            </w:r>
          </w:p>
          <w:p w14:paraId="24A9B6A2" w14:textId="77777777" w:rsidR="00A36F98" w:rsidRPr="00A36F98" w:rsidRDefault="00A36F98" w:rsidP="009F16F3">
            <w:pPr>
              <w:pStyle w:val="Heading4"/>
              <w:rPr>
                <w:szCs w:val="32"/>
              </w:rPr>
            </w:pPr>
            <w:r w:rsidRPr="00A36F98">
              <w:rPr>
                <w:szCs w:val="32"/>
              </w:rPr>
              <w:t xml:space="preserve">  // Start a new measurement:</w:t>
            </w:r>
          </w:p>
          <w:p w14:paraId="1DD02777"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digitalWrite</w:t>
            </w:r>
            <w:proofErr w:type="spellEnd"/>
            <w:r w:rsidRPr="00A36F98">
              <w:rPr>
                <w:szCs w:val="32"/>
              </w:rPr>
              <w:t>(PIN_TRIG1, HIGH);</w:t>
            </w:r>
          </w:p>
          <w:p w14:paraId="5586C610"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delayMicroseconds</w:t>
            </w:r>
            <w:proofErr w:type="spellEnd"/>
            <w:r w:rsidRPr="00A36F98">
              <w:rPr>
                <w:szCs w:val="32"/>
              </w:rPr>
              <w:t>(10);</w:t>
            </w:r>
          </w:p>
          <w:p w14:paraId="2E6938BE" w14:textId="77777777" w:rsidR="00A36F98" w:rsidRPr="00A36F98" w:rsidRDefault="00A36F98" w:rsidP="009F16F3">
            <w:pPr>
              <w:pStyle w:val="Heading4"/>
              <w:rPr>
                <w:szCs w:val="32"/>
              </w:rPr>
            </w:pPr>
            <w:r w:rsidRPr="00A36F98">
              <w:rPr>
                <w:szCs w:val="32"/>
              </w:rPr>
              <w:lastRenderedPageBreak/>
              <w:t xml:space="preserve">  </w:t>
            </w:r>
            <w:proofErr w:type="spellStart"/>
            <w:r w:rsidRPr="00A36F98">
              <w:rPr>
                <w:szCs w:val="32"/>
              </w:rPr>
              <w:t>digitalWrite</w:t>
            </w:r>
            <w:proofErr w:type="spellEnd"/>
            <w:r w:rsidRPr="00A36F98">
              <w:rPr>
                <w:szCs w:val="32"/>
              </w:rPr>
              <w:t>(PIN_TRIG1, LOW);</w:t>
            </w:r>
          </w:p>
          <w:p w14:paraId="15B29E34" w14:textId="77777777" w:rsidR="00A36F98" w:rsidRPr="00A36F98" w:rsidRDefault="00A36F98" w:rsidP="009F16F3">
            <w:pPr>
              <w:pStyle w:val="Heading4"/>
              <w:rPr>
                <w:szCs w:val="32"/>
              </w:rPr>
            </w:pPr>
          </w:p>
          <w:p w14:paraId="006BE7D1" w14:textId="77777777" w:rsidR="00A36F98" w:rsidRPr="00A36F98" w:rsidRDefault="00A36F98" w:rsidP="009F16F3">
            <w:pPr>
              <w:pStyle w:val="Heading4"/>
              <w:rPr>
                <w:szCs w:val="32"/>
              </w:rPr>
            </w:pPr>
            <w:r w:rsidRPr="00A36F98">
              <w:rPr>
                <w:szCs w:val="32"/>
              </w:rPr>
              <w:t xml:space="preserve">  // Read the result:</w:t>
            </w:r>
          </w:p>
          <w:p w14:paraId="46A8F5DF" w14:textId="77777777" w:rsidR="00A36F98" w:rsidRPr="00A36F98" w:rsidRDefault="00A36F98" w:rsidP="009F16F3">
            <w:pPr>
              <w:pStyle w:val="Heading4"/>
              <w:rPr>
                <w:szCs w:val="32"/>
              </w:rPr>
            </w:pPr>
            <w:r w:rsidRPr="00A36F98">
              <w:rPr>
                <w:szCs w:val="32"/>
              </w:rPr>
              <w:t xml:space="preserve">  duration1 = </w:t>
            </w:r>
            <w:proofErr w:type="spellStart"/>
            <w:r w:rsidRPr="00A36F98">
              <w:rPr>
                <w:szCs w:val="32"/>
              </w:rPr>
              <w:t>pulseIn</w:t>
            </w:r>
            <w:proofErr w:type="spellEnd"/>
            <w:r w:rsidRPr="00A36F98">
              <w:rPr>
                <w:szCs w:val="32"/>
              </w:rPr>
              <w:t>(PIN_ECHO1, HIGH);</w:t>
            </w:r>
          </w:p>
          <w:p w14:paraId="5AED47A6" w14:textId="77777777" w:rsidR="00A36F98" w:rsidRPr="00A36F98" w:rsidRDefault="00A36F98" w:rsidP="009F16F3">
            <w:pPr>
              <w:pStyle w:val="Heading4"/>
              <w:rPr>
                <w:szCs w:val="32"/>
              </w:rPr>
            </w:pPr>
            <w:r w:rsidRPr="00A36F98">
              <w:rPr>
                <w:szCs w:val="32"/>
              </w:rPr>
              <w:t xml:space="preserve">  distance1 = duration1 / 58;</w:t>
            </w:r>
          </w:p>
          <w:p w14:paraId="5BE2963A" w14:textId="77777777" w:rsidR="00A36F98" w:rsidRPr="00A36F98" w:rsidRDefault="00A36F98" w:rsidP="009F16F3">
            <w:pPr>
              <w:pStyle w:val="Heading4"/>
              <w:rPr>
                <w:szCs w:val="32"/>
              </w:rPr>
            </w:pPr>
            <w:r w:rsidRPr="00A36F98">
              <w:rPr>
                <w:szCs w:val="32"/>
              </w:rPr>
              <w:t xml:space="preserve">  return distance1;</w:t>
            </w:r>
          </w:p>
          <w:p w14:paraId="1EAA10A1" w14:textId="77777777" w:rsidR="00A36F98" w:rsidRPr="00A36F98" w:rsidRDefault="00A36F98" w:rsidP="009F16F3">
            <w:pPr>
              <w:pStyle w:val="Heading4"/>
              <w:rPr>
                <w:szCs w:val="32"/>
              </w:rPr>
            </w:pPr>
            <w:r w:rsidRPr="00A36F98">
              <w:rPr>
                <w:szCs w:val="32"/>
              </w:rPr>
              <w:t>}</w:t>
            </w:r>
          </w:p>
          <w:p w14:paraId="7D4CB6FE" w14:textId="77777777" w:rsidR="00A36F98" w:rsidRPr="00A36F98" w:rsidRDefault="00A36F98" w:rsidP="009F16F3">
            <w:pPr>
              <w:pStyle w:val="Heading4"/>
              <w:rPr>
                <w:szCs w:val="32"/>
              </w:rPr>
            </w:pPr>
            <w:r w:rsidRPr="00A36F98">
              <w:rPr>
                <w:szCs w:val="32"/>
              </w:rPr>
              <w:t>long get_distance2() {</w:t>
            </w:r>
          </w:p>
          <w:p w14:paraId="03152B8F" w14:textId="77777777" w:rsidR="00A36F98" w:rsidRPr="00A36F98" w:rsidRDefault="00A36F98" w:rsidP="009F16F3">
            <w:pPr>
              <w:pStyle w:val="Heading4"/>
              <w:rPr>
                <w:szCs w:val="32"/>
              </w:rPr>
            </w:pPr>
            <w:r w:rsidRPr="00A36F98">
              <w:rPr>
                <w:szCs w:val="32"/>
              </w:rPr>
              <w:t xml:space="preserve">  // Start a new measurement:</w:t>
            </w:r>
          </w:p>
          <w:p w14:paraId="5E34B509"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digitalWrite</w:t>
            </w:r>
            <w:proofErr w:type="spellEnd"/>
            <w:r w:rsidRPr="00A36F98">
              <w:rPr>
                <w:szCs w:val="32"/>
              </w:rPr>
              <w:t>(PIN_TRIG2, HIGH);</w:t>
            </w:r>
          </w:p>
          <w:p w14:paraId="2711FAEE"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delayMicroseconds</w:t>
            </w:r>
            <w:proofErr w:type="spellEnd"/>
            <w:r w:rsidRPr="00A36F98">
              <w:rPr>
                <w:szCs w:val="32"/>
              </w:rPr>
              <w:t>(10);</w:t>
            </w:r>
          </w:p>
          <w:p w14:paraId="77D45313"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digitalWrite</w:t>
            </w:r>
            <w:proofErr w:type="spellEnd"/>
            <w:r w:rsidRPr="00A36F98">
              <w:rPr>
                <w:szCs w:val="32"/>
              </w:rPr>
              <w:t>(PIN_TRIG2, LOW);</w:t>
            </w:r>
          </w:p>
          <w:p w14:paraId="2783FF35" w14:textId="77777777" w:rsidR="00A36F98" w:rsidRPr="00A36F98" w:rsidRDefault="00A36F98" w:rsidP="009F16F3">
            <w:pPr>
              <w:pStyle w:val="Heading4"/>
              <w:rPr>
                <w:szCs w:val="32"/>
              </w:rPr>
            </w:pPr>
          </w:p>
          <w:p w14:paraId="0DE25F1C" w14:textId="77777777" w:rsidR="00A36F98" w:rsidRPr="00A36F98" w:rsidRDefault="00A36F98" w:rsidP="009F16F3">
            <w:pPr>
              <w:pStyle w:val="Heading4"/>
              <w:rPr>
                <w:szCs w:val="32"/>
              </w:rPr>
            </w:pPr>
            <w:r w:rsidRPr="00A36F98">
              <w:rPr>
                <w:szCs w:val="32"/>
              </w:rPr>
              <w:t xml:space="preserve">  // Read the result:</w:t>
            </w:r>
          </w:p>
          <w:p w14:paraId="40677A42" w14:textId="77777777" w:rsidR="00A36F98" w:rsidRPr="00A36F98" w:rsidRDefault="00A36F98" w:rsidP="009F16F3">
            <w:pPr>
              <w:pStyle w:val="Heading4"/>
              <w:rPr>
                <w:szCs w:val="32"/>
              </w:rPr>
            </w:pPr>
            <w:r w:rsidRPr="00A36F98">
              <w:rPr>
                <w:szCs w:val="32"/>
              </w:rPr>
              <w:t xml:space="preserve">  duration2 = </w:t>
            </w:r>
            <w:proofErr w:type="spellStart"/>
            <w:r w:rsidRPr="00A36F98">
              <w:rPr>
                <w:szCs w:val="32"/>
              </w:rPr>
              <w:t>pulseIn</w:t>
            </w:r>
            <w:proofErr w:type="spellEnd"/>
            <w:r w:rsidRPr="00A36F98">
              <w:rPr>
                <w:szCs w:val="32"/>
              </w:rPr>
              <w:t>(PIN_ECHO2, HIGH);</w:t>
            </w:r>
          </w:p>
          <w:p w14:paraId="5CC9FB95" w14:textId="77777777" w:rsidR="00A36F98" w:rsidRPr="00A36F98" w:rsidRDefault="00A36F98" w:rsidP="009F16F3">
            <w:pPr>
              <w:pStyle w:val="Heading4"/>
              <w:rPr>
                <w:szCs w:val="32"/>
              </w:rPr>
            </w:pPr>
            <w:r w:rsidRPr="00A36F98">
              <w:rPr>
                <w:szCs w:val="32"/>
              </w:rPr>
              <w:t xml:space="preserve">  distance2 = duration2 / 58;</w:t>
            </w:r>
          </w:p>
          <w:p w14:paraId="4BC57984" w14:textId="77777777" w:rsidR="00A36F98" w:rsidRPr="00A36F98" w:rsidRDefault="00A36F98" w:rsidP="009F16F3">
            <w:pPr>
              <w:pStyle w:val="Heading4"/>
              <w:rPr>
                <w:szCs w:val="32"/>
              </w:rPr>
            </w:pPr>
            <w:r w:rsidRPr="00A36F98">
              <w:rPr>
                <w:szCs w:val="32"/>
              </w:rPr>
              <w:t xml:space="preserve">  return distance2;</w:t>
            </w:r>
          </w:p>
          <w:p w14:paraId="71D3967D" w14:textId="77777777" w:rsidR="00A36F98" w:rsidRPr="00A36F98" w:rsidRDefault="00A36F98" w:rsidP="009F16F3">
            <w:pPr>
              <w:pStyle w:val="Heading4"/>
              <w:rPr>
                <w:szCs w:val="32"/>
              </w:rPr>
            </w:pPr>
            <w:r w:rsidRPr="00A36F98">
              <w:rPr>
                <w:szCs w:val="32"/>
              </w:rPr>
              <w:t>}</w:t>
            </w:r>
          </w:p>
          <w:p w14:paraId="5D413BEF" w14:textId="77777777" w:rsidR="00A36F98" w:rsidRPr="00A36F98" w:rsidRDefault="00A36F98" w:rsidP="009F16F3">
            <w:pPr>
              <w:pStyle w:val="Heading4"/>
              <w:rPr>
                <w:szCs w:val="32"/>
              </w:rPr>
            </w:pPr>
            <w:r w:rsidRPr="00A36F98">
              <w:rPr>
                <w:szCs w:val="32"/>
              </w:rPr>
              <w:t xml:space="preserve">void </w:t>
            </w:r>
            <w:proofErr w:type="spellStart"/>
            <w:r w:rsidRPr="00A36F98">
              <w:rPr>
                <w:szCs w:val="32"/>
              </w:rPr>
              <w:t>myTimer</w:t>
            </w:r>
            <w:proofErr w:type="spellEnd"/>
            <w:r w:rsidRPr="00A36F98">
              <w:rPr>
                <w:szCs w:val="32"/>
              </w:rPr>
              <w:t>() {</w:t>
            </w:r>
          </w:p>
          <w:p w14:paraId="2AA529D9"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Serial.println</w:t>
            </w:r>
            <w:proofErr w:type="spellEnd"/>
            <w:r w:rsidRPr="00A36F98">
              <w:rPr>
                <w:szCs w:val="32"/>
              </w:rPr>
              <w:t>("100");</w:t>
            </w:r>
          </w:p>
          <w:p w14:paraId="1D43447F" w14:textId="77777777" w:rsidR="00A36F98" w:rsidRPr="00A36F98" w:rsidRDefault="00A36F98" w:rsidP="009F16F3">
            <w:pPr>
              <w:pStyle w:val="Heading4"/>
              <w:rPr>
                <w:szCs w:val="32"/>
              </w:rPr>
            </w:pPr>
            <w:r w:rsidRPr="00A36F98">
              <w:rPr>
                <w:szCs w:val="32"/>
              </w:rPr>
              <w:t xml:space="preserve">  dis_new1 = get_distance1();</w:t>
            </w:r>
          </w:p>
          <w:p w14:paraId="38A78DBC" w14:textId="77777777" w:rsidR="00A36F98" w:rsidRPr="00A36F98" w:rsidRDefault="00A36F98" w:rsidP="009F16F3">
            <w:pPr>
              <w:pStyle w:val="Heading4"/>
              <w:rPr>
                <w:szCs w:val="32"/>
              </w:rPr>
            </w:pPr>
            <w:r w:rsidRPr="00A36F98">
              <w:rPr>
                <w:szCs w:val="32"/>
              </w:rPr>
              <w:t xml:space="preserve">  dis_new2 = get_distance2();</w:t>
            </w:r>
          </w:p>
          <w:p w14:paraId="0EF537B9" w14:textId="77777777" w:rsidR="00A36F98" w:rsidRPr="00A36F98" w:rsidRDefault="00A36F98" w:rsidP="009F16F3">
            <w:pPr>
              <w:pStyle w:val="Heading4"/>
              <w:rPr>
                <w:szCs w:val="32"/>
              </w:rPr>
            </w:pPr>
            <w:r w:rsidRPr="00A36F98">
              <w:rPr>
                <w:szCs w:val="32"/>
              </w:rPr>
              <w:t xml:space="preserve">  if (dis1 != dis_new1 || dis2 != dis_new2){</w:t>
            </w:r>
          </w:p>
          <w:p w14:paraId="70676030"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Serial.println</w:t>
            </w:r>
            <w:proofErr w:type="spellEnd"/>
            <w:r w:rsidRPr="00A36F98">
              <w:rPr>
                <w:szCs w:val="32"/>
              </w:rPr>
              <w:t>("200");</w:t>
            </w:r>
          </w:p>
          <w:p w14:paraId="48E2032E" w14:textId="77777777" w:rsidR="00A36F98" w:rsidRPr="00A36F98" w:rsidRDefault="00A36F98" w:rsidP="009F16F3">
            <w:pPr>
              <w:pStyle w:val="Heading4"/>
              <w:rPr>
                <w:szCs w:val="32"/>
              </w:rPr>
            </w:pPr>
            <w:r w:rsidRPr="00A36F98">
              <w:rPr>
                <w:szCs w:val="32"/>
              </w:rPr>
              <w:t xml:space="preserve">    if (dis1 &lt; dis2){</w:t>
            </w:r>
          </w:p>
          <w:p w14:paraId="21A0CB5D"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Serial.println</w:t>
            </w:r>
            <w:proofErr w:type="spellEnd"/>
            <w:r w:rsidRPr="00A36F98">
              <w:rPr>
                <w:szCs w:val="32"/>
              </w:rPr>
              <w:t>("Enter loop");</w:t>
            </w:r>
          </w:p>
          <w:p w14:paraId="30A6657C" w14:textId="77777777" w:rsidR="00A36F98" w:rsidRPr="00A36F98" w:rsidRDefault="00A36F98" w:rsidP="009F16F3">
            <w:pPr>
              <w:pStyle w:val="Heading4"/>
              <w:rPr>
                <w:szCs w:val="32"/>
              </w:rPr>
            </w:pPr>
            <w:r w:rsidRPr="00A36F98">
              <w:rPr>
                <w:szCs w:val="32"/>
              </w:rPr>
              <w:t xml:space="preserve">      entered = entered + 1;</w:t>
            </w:r>
          </w:p>
          <w:p w14:paraId="7A901073" w14:textId="77777777" w:rsidR="00A36F98" w:rsidRPr="00A36F98" w:rsidRDefault="00A36F98" w:rsidP="009F16F3">
            <w:pPr>
              <w:pStyle w:val="Heading4"/>
              <w:rPr>
                <w:szCs w:val="32"/>
              </w:rPr>
            </w:pPr>
            <w:r w:rsidRPr="00A36F98">
              <w:rPr>
                <w:szCs w:val="32"/>
              </w:rPr>
              <w:t xml:space="preserve">      inside = inside + 1;</w:t>
            </w:r>
          </w:p>
          <w:p w14:paraId="03D3F3C8"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digitalWrite</w:t>
            </w:r>
            <w:proofErr w:type="spellEnd"/>
            <w:r w:rsidRPr="00A36F98">
              <w:rPr>
                <w:szCs w:val="32"/>
              </w:rPr>
              <w:t>(LED, HIGH);</w:t>
            </w:r>
          </w:p>
          <w:p w14:paraId="753BF7A0"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Blynk.virtualWrite</w:t>
            </w:r>
            <w:proofErr w:type="spellEnd"/>
            <w:r w:rsidRPr="00A36F98">
              <w:rPr>
                <w:szCs w:val="32"/>
              </w:rPr>
              <w:t>(V0, entered);</w:t>
            </w:r>
          </w:p>
          <w:p w14:paraId="1897A944"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Blynk.virtualWrite</w:t>
            </w:r>
            <w:proofErr w:type="spellEnd"/>
            <w:r w:rsidRPr="00A36F98">
              <w:rPr>
                <w:szCs w:val="32"/>
              </w:rPr>
              <w:t>(V2, inside);</w:t>
            </w:r>
          </w:p>
          <w:p w14:paraId="0D455E2A" w14:textId="77777777" w:rsidR="00A36F98" w:rsidRPr="00A36F98" w:rsidRDefault="00A36F98" w:rsidP="009F16F3">
            <w:pPr>
              <w:pStyle w:val="Heading4"/>
              <w:rPr>
                <w:szCs w:val="32"/>
              </w:rPr>
            </w:pPr>
            <w:r w:rsidRPr="00A36F98">
              <w:rPr>
                <w:szCs w:val="32"/>
              </w:rPr>
              <w:t xml:space="preserve">      dis1 = dis_new1;</w:t>
            </w:r>
          </w:p>
          <w:p w14:paraId="393A172C" w14:textId="77777777" w:rsidR="00A36F98" w:rsidRPr="00A36F98" w:rsidRDefault="00A36F98" w:rsidP="009F16F3">
            <w:pPr>
              <w:pStyle w:val="Heading4"/>
              <w:rPr>
                <w:szCs w:val="32"/>
              </w:rPr>
            </w:pPr>
            <w:r w:rsidRPr="00A36F98">
              <w:rPr>
                <w:szCs w:val="32"/>
              </w:rPr>
              <w:t xml:space="preserve">      delay(1000);</w:t>
            </w:r>
          </w:p>
          <w:p w14:paraId="0497C961"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digitalWrite</w:t>
            </w:r>
            <w:proofErr w:type="spellEnd"/>
            <w:r w:rsidRPr="00A36F98">
              <w:rPr>
                <w:szCs w:val="32"/>
              </w:rPr>
              <w:t>(LED, LOW);</w:t>
            </w:r>
          </w:p>
          <w:p w14:paraId="4E155246" w14:textId="77777777" w:rsidR="00A36F98" w:rsidRPr="00A36F98" w:rsidRDefault="00A36F98" w:rsidP="009F16F3">
            <w:pPr>
              <w:pStyle w:val="Heading4"/>
              <w:rPr>
                <w:szCs w:val="32"/>
              </w:rPr>
            </w:pPr>
            <w:r w:rsidRPr="00A36F98">
              <w:rPr>
                <w:szCs w:val="32"/>
              </w:rPr>
              <w:t xml:space="preserve">    }</w:t>
            </w:r>
          </w:p>
          <w:p w14:paraId="23021E93" w14:textId="77777777" w:rsidR="00A36F98" w:rsidRPr="00A36F98" w:rsidRDefault="00A36F98" w:rsidP="009F16F3">
            <w:pPr>
              <w:pStyle w:val="Heading4"/>
              <w:rPr>
                <w:szCs w:val="32"/>
              </w:rPr>
            </w:pPr>
            <w:r w:rsidRPr="00A36F98">
              <w:rPr>
                <w:szCs w:val="32"/>
              </w:rPr>
              <w:lastRenderedPageBreak/>
              <w:t xml:space="preserve">    if (dis1 &gt; dis2){</w:t>
            </w:r>
          </w:p>
          <w:p w14:paraId="235BAA65"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Serial.println</w:t>
            </w:r>
            <w:proofErr w:type="spellEnd"/>
            <w:r w:rsidRPr="00A36F98">
              <w:rPr>
                <w:szCs w:val="32"/>
              </w:rPr>
              <w:t>("Leave loop");</w:t>
            </w:r>
          </w:p>
          <w:p w14:paraId="0EA4B8FD" w14:textId="77777777" w:rsidR="00A36F98" w:rsidRPr="00A36F98" w:rsidRDefault="00A36F98" w:rsidP="009F16F3">
            <w:pPr>
              <w:pStyle w:val="Heading4"/>
              <w:rPr>
                <w:szCs w:val="32"/>
              </w:rPr>
            </w:pPr>
            <w:r w:rsidRPr="00A36F98">
              <w:rPr>
                <w:szCs w:val="32"/>
              </w:rPr>
              <w:t xml:space="preserve">      left = left + 1;</w:t>
            </w:r>
          </w:p>
          <w:p w14:paraId="605982A6" w14:textId="77777777" w:rsidR="00A36F98" w:rsidRPr="00A36F98" w:rsidRDefault="00A36F98" w:rsidP="009F16F3">
            <w:pPr>
              <w:pStyle w:val="Heading4"/>
              <w:rPr>
                <w:szCs w:val="32"/>
              </w:rPr>
            </w:pPr>
            <w:r w:rsidRPr="00A36F98">
              <w:rPr>
                <w:szCs w:val="32"/>
              </w:rPr>
              <w:t xml:space="preserve">      inside = inside - 1;</w:t>
            </w:r>
          </w:p>
          <w:p w14:paraId="64F5F1BE"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Blynk.virtualWrite</w:t>
            </w:r>
            <w:proofErr w:type="spellEnd"/>
            <w:r w:rsidRPr="00A36F98">
              <w:rPr>
                <w:szCs w:val="32"/>
              </w:rPr>
              <w:t>(V1, left);</w:t>
            </w:r>
          </w:p>
          <w:p w14:paraId="4A480540"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Blynk.virtualWrite</w:t>
            </w:r>
            <w:proofErr w:type="spellEnd"/>
            <w:r w:rsidRPr="00A36F98">
              <w:rPr>
                <w:szCs w:val="32"/>
              </w:rPr>
              <w:t>(V2, inside);</w:t>
            </w:r>
          </w:p>
          <w:p w14:paraId="47FE526C" w14:textId="77777777" w:rsidR="00A36F98" w:rsidRPr="00A36F98" w:rsidRDefault="00A36F98" w:rsidP="009F16F3">
            <w:pPr>
              <w:pStyle w:val="Heading4"/>
              <w:rPr>
                <w:szCs w:val="32"/>
              </w:rPr>
            </w:pPr>
            <w:r w:rsidRPr="00A36F98">
              <w:rPr>
                <w:szCs w:val="32"/>
              </w:rPr>
              <w:t xml:space="preserve">      dis2 = dis_new2;</w:t>
            </w:r>
          </w:p>
          <w:p w14:paraId="02ACE1D7" w14:textId="77777777" w:rsidR="00A36F98" w:rsidRPr="00A36F98" w:rsidRDefault="00A36F98" w:rsidP="009F16F3">
            <w:pPr>
              <w:pStyle w:val="Heading4"/>
              <w:rPr>
                <w:szCs w:val="32"/>
              </w:rPr>
            </w:pPr>
            <w:r w:rsidRPr="00A36F98">
              <w:rPr>
                <w:szCs w:val="32"/>
              </w:rPr>
              <w:t xml:space="preserve">      delay(1000);</w:t>
            </w:r>
          </w:p>
          <w:p w14:paraId="3D609819" w14:textId="77777777" w:rsidR="00A36F98" w:rsidRPr="00A36F98" w:rsidRDefault="00A36F98" w:rsidP="009F16F3">
            <w:pPr>
              <w:pStyle w:val="Heading4"/>
              <w:rPr>
                <w:szCs w:val="32"/>
              </w:rPr>
            </w:pPr>
            <w:r w:rsidRPr="00A36F98">
              <w:rPr>
                <w:szCs w:val="32"/>
              </w:rPr>
              <w:t xml:space="preserve">    }</w:t>
            </w:r>
          </w:p>
          <w:p w14:paraId="3DB7CA41" w14:textId="77777777" w:rsidR="00A36F98" w:rsidRPr="00A36F98" w:rsidRDefault="00A36F98" w:rsidP="009F16F3">
            <w:pPr>
              <w:pStyle w:val="Heading4"/>
              <w:rPr>
                <w:szCs w:val="32"/>
              </w:rPr>
            </w:pPr>
          </w:p>
          <w:p w14:paraId="4ED701EB" w14:textId="77777777" w:rsidR="00A36F98" w:rsidRPr="00A36F98" w:rsidRDefault="00A36F98" w:rsidP="009F16F3">
            <w:pPr>
              <w:pStyle w:val="Heading4"/>
              <w:rPr>
                <w:szCs w:val="32"/>
              </w:rPr>
            </w:pPr>
            <w:r w:rsidRPr="00A36F98">
              <w:rPr>
                <w:szCs w:val="32"/>
              </w:rPr>
              <w:t xml:space="preserve">  }</w:t>
            </w:r>
          </w:p>
          <w:p w14:paraId="29717A33" w14:textId="77777777" w:rsidR="00A36F98" w:rsidRPr="00A36F98" w:rsidRDefault="00A36F98" w:rsidP="009F16F3">
            <w:pPr>
              <w:pStyle w:val="Heading4"/>
              <w:rPr>
                <w:szCs w:val="32"/>
              </w:rPr>
            </w:pPr>
            <w:r w:rsidRPr="00A36F98">
              <w:rPr>
                <w:szCs w:val="32"/>
              </w:rPr>
              <w:t xml:space="preserve"> </w:t>
            </w:r>
          </w:p>
          <w:p w14:paraId="0169CA9A" w14:textId="77777777" w:rsidR="00A36F98" w:rsidRPr="00A36F98" w:rsidRDefault="00A36F98" w:rsidP="009F16F3">
            <w:pPr>
              <w:pStyle w:val="Heading4"/>
              <w:rPr>
                <w:szCs w:val="32"/>
              </w:rPr>
            </w:pPr>
            <w:r w:rsidRPr="00A36F98">
              <w:rPr>
                <w:szCs w:val="32"/>
              </w:rPr>
              <w:t xml:space="preserve">  </w:t>
            </w:r>
          </w:p>
          <w:p w14:paraId="528E21C7" w14:textId="77777777" w:rsidR="00A36F98" w:rsidRPr="00A36F98" w:rsidRDefault="00A36F98" w:rsidP="009F16F3">
            <w:pPr>
              <w:pStyle w:val="Heading4"/>
              <w:rPr>
                <w:szCs w:val="32"/>
              </w:rPr>
            </w:pPr>
            <w:r w:rsidRPr="00A36F98">
              <w:rPr>
                <w:szCs w:val="32"/>
              </w:rPr>
              <w:t>}</w:t>
            </w:r>
          </w:p>
          <w:p w14:paraId="31B2B31A" w14:textId="77777777" w:rsidR="00A36F98" w:rsidRPr="00A36F98" w:rsidRDefault="00A36F98" w:rsidP="009F16F3">
            <w:pPr>
              <w:pStyle w:val="Heading4"/>
              <w:rPr>
                <w:szCs w:val="32"/>
              </w:rPr>
            </w:pPr>
          </w:p>
          <w:p w14:paraId="2F8DA94A" w14:textId="77777777" w:rsidR="00A36F98" w:rsidRPr="00A36F98" w:rsidRDefault="00A36F98" w:rsidP="009F16F3">
            <w:pPr>
              <w:pStyle w:val="Heading4"/>
              <w:rPr>
                <w:szCs w:val="32"/>
              </w:rPr>
            </w:pPr>
            <w:r w:rsidRPr="00A36F98">
              <w:rPr>
                <w:szCs w:val="32"/>
              </w:rPr>
              <w:t xml:space="preserve"> void setup() {</w:t>
            </w:r>
          </w:p>
          <w:p w14:paraId="68A4423D"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Serial.begin</w:t>
            </w:r>
            <w:proofErr w:type="spellEnd"/>
            <w:r w:rsidRPr="00A36F98">
              <w:rPr>
                <w:szCs w:val="32"/>
              </w:rPr>
              <w:t>(115200);</w:t>
            </w:r>
          </w:p>
          <w:p w14:paraId="008E0D82"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pinMode</w:t>
            </w:r>
            <w:proofErr w:type="spellEnd"/>
            <w:r w:rsidRPr="00A36F98">
              <w:rPr>
                <w:szCs w:val="32"/>
              </w:rPr>
              <w:t>(LED, OUTPUT);</w:t>
            </w:r>
          </w:p>
          <w:p w14:paraId="64A8E48E"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pinMode</w:t>
            </w:r>
            <w:proofErr w:type="spellEnd"/>
            <w:r w:rsidRPr="00A36F98">
              <w:rPr>
                <w:szCs w:val="32"/>
              </w:rPr>
              <w:t>(PIN_TRIG1, OUTPUT);</w:t>
            </w:r>
          </w:p>
          <w:p w14:paraId="3E54FB7F"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pinMode</w:t>
            </w:r>
            <w:proofErr w:type="spellEnd"/>
            <w:r w:rsidRPr="00A36F98">
              <w:rPr>
                <w:szCs w:val="32"/>
              </w:rPr>
              <w:t>(PIN_ECHO1, INPUT);</w:t>
            </w:r>
          </w:p>
          <w:p w14:paraId="5D410942"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pinMode</w:t>
            </w:r>
            <w:proofErr w:type="spellEnd"/>
            <w:r w:rsidRPr="00A36F98">
              <w:rPr>
                <w:szCs w:val="32"/>
              </w:rPr>
              <w:t>(PIN_TRIG2, OUTPUT);</w:t>
            </w:r>
          </w:p>
          <w:p w14:paraId="230D05D1"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pinMode</w:t>
            </w:r>
            <w:proofErr w:type="spellEnd"/>
            <w:r w:rsidRPr="00A36F98">
              <w:rPr>
                <w:szCs w:val="32"/>
              </w:rPr>
              <w:t>(PIN_ECHO2, INPUT);</w:t>
            </w:r>
          </w:p>
          <w:p w14:paraId="45A4D86D"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Blynk.begin</w:t>
            </w:r>
            <w:proofErr w:type="spellEnd"/>
            <w:r w:rsidRPr="00A36F98">
              <w:rPr>
                <w:szCs w:val="32"/>
              </w:rPr>
              <w:t>(</w:t>
            </w:r>
            <w:proofErr w:type="spellStart"/>
            <w:r w:rsidRPr="00A36F98">
              <w:rPr>
                <w:szCs w:val="32"/>
              </w:rPr>
              <w:t>auth</w:t>
            </w:r>
            <w:proofErr w:type="spellEnd"/>
            <w:r w:rsidRPr="00A36F98">
              <w:rPr>
                <w:szCs w:val="32"/>
              </w:rPr>
              <w:t xml:space="preserve">, </w:t>
            </w:r>
            <w:proofErr w:type="spellStart"/>
            <w:r w:rsidRPr="00A36F98">
              <w:rPr>
                <w:szCs w:val="32"/>
              </w:rPr>
              <w:t>ssid</w:t>
            </w:r>
            <w:proofErr w:type="spellEnd"/>
            <w:r w:rsidRPr="00A36F98">
              <w:rPr>
                <w:szCs w:val="32"/>
              </w:rPr>
              <w:t>, pass, "</w:t>
            </w:r>
            <w:proofErr w:type="spellStart"/>
            <w:r w:rsidRPr="00A36F98">
              <w:rPr>
                <w:szCs w:val="32"/>
              </w:rPr>
              <w:t>blynk.cloud</w:t>
            </w:r>
            <w:proofErr w:type="spellEnd"/>
            <w:r w:rsidRPr="00A36F98">
              <w:rPr>
                <w:szCs w:val="32"/>
              </w:rPr>
              <w:t>", 8080);</w:t>
            </w:r>
          </w:p>
          <w:p w14:paraId="600F9B99" w14:textId="77777777" w:rsidR="00A36F98" w:rsidRPr="00A36F98" w:rsidRDefault="00A36F98" w:rsidP="009F16F3">
            <w:pPr>
              <w:pStyle w:val="Heading4"/>
              <w:rPr>
                <w:szCs w:val="32"/>
              </w:rPr>
            </w:pPr>
            <w:r w:rsidRPr="00A36F98">
              <w:rPr>
                <w:szCs w:val="32"/>
              </w:rPr>
              <w:t xml:space="preserve">  </w:t>
            </w:r>
            <w:proofErr w:type="spellStart"/>
            <w:r w:rsidRPr="00A36F98">
              <w:rPr>
                <w:szCs w:val="32"/>
              </w:rPr>
              <w:t>timer.setInterval</w:t>
            </w:r>
            <w:proofErr w:type="spellEnd"/>
            <w:r w:rsidRPr="00A36F98">
              <w:rPr>
                <w:szCs w:val="32"/>
              </w:rPr>
              <w:t xml:space="preserve">(1000L, </w:t>
            </w:r>
            <w:proofErr w:type="spellStart"/>
            <w:r w:rsidRPr="00A36F98">
              <w:rPr>
                <w:szCs w:val="32"/>
              </w:rPr>
              <w:t>myTimer</w:t>
            </w:r>
            <w:proofErr w:type="spellEnd"/>
            <w:r w:rsidRPr="00A36F98">
              <w:rPr>
                <w:szCs w:val="32"/>
              </w:rPr>
              <w:t>);</w:t>
            </w:r>
          </w:p>
          <w:p w14:paraId="51D119CB" w14:textId="77777777" w:rsidR="00A36F98" w:rsidRPr="00A36F98" w:rsidRDefault="00A36F98" w:rsidP="009F16F3">
            <w:pPr>
              <w:pStyle w:val="Heading4"/>
              <w:rPr>
                <w:szCs w:val="32"/>
              </w:rPr>
            </w:pPr>
          </w:p>
          <w:p w14:paraId="5DD75916" w14:textId="77777777" w:rsidR="00A36F98" w:rsidRPr="00A36F98" w:rsidRDefault="00A36F98" w:rsidP="009F16F3">
            <w:pPr>
              <w:pStyle w:val="Heading4"/>
              <w:rPr>
                <w:szCs w:val="32"/>
              </w:rPr>
            </w:pPr>
            <w:r w:rsidRPr="00A36F98">
              <w:rPr>
                <w:szCs w:val="32"/>
              </w:rPr>
              <w:t>}</w:t>
            </w:r>
          </w:p>
          <w:p w14:paraId="298180C1" w14:textId="77777777" w:rsidR="00A36F98" w:rsidRPr="00A36F98" w:rsidRDefault="00A36F98" w:rsidP="009F16F3">
            <w:pPr>
              <w:pStyle w:val="Heading4"/>
              <w:rPr>
                <w:szCs w:val="32"/>
              </w:rPr>
            </w:pPr>
          </w:p>
          <w:p w14:paraId="683524D5" w14:textId="77777777" w:rsidR="00A36F98" w:rsidRPr="00A36F98" w:rsidRDefault="00A36F98" w:rsidP="009F16F3">
            <w:pPr>
              <w:pStyle w:val="Heading4"/>
              <w:rPr>
                <w:szCs w:val="32"/>
              </w:rPr>
            </w:pPr>
          </w:p>
          <w:p w14:paraId="59D2EC79" w14:textId="77777777" w:rsidR="00A36F98" w:rsidRPr="00A36F98" w:rsidRDefault="00A36F98" w:rsidP="009F16F3">
            <w:pPr>
              <w:pStyle w:val="Heading4"/>
              <w:rPr>
                <w:szCs w:val="32"/>
              </w:rPr>
            </w:pPr>
          </w:p>
          <w:p w14:paraId="0698E280" w14:textId="5AAEE47A" w:rsidR="00A36F98" w:rsidRPr="00A36F98" w:rsidRDefault="00A36F98" w:rsidP="009F16F3">
            <w:pPr>
              <w:pStyle w:val="Heading4"/>
              <w:rPr>
                <w:szCs w:val="32"/>
              </w:rPr>
            </w:pPr>
          </w:p>
        </w:tc>
      </w:tr>
      <w:tr w:rsidR="00A36F98" w14:paraId="1134C80C" w14:textId="77777777" w:rsidTr="00A36F98">
        <w:trPr>
          <w:trHeight w:val="5890"/>
        </w:trPr>
        <w:tc>
          <w:tcPr>
            <w:tcW w:w="4533" w:type="dxa"/>
          </w:tcPr>
          <w:p w14:paraId="7919915C" w14:textId="79891620" w:rsidR="00A36F98" w:rsidRDefault="00A36F98" w:rsidP="009F16F3">
            <w:pPr>
              <w:pStyle w:val="Heading4"/>
            </w:pPr>
          </w:p>
        </w:tc>
        <w:tc>
          <w:tcPr>
            <w:tcW w:w="4675" w:type="dxa"/>
          </w:tcPr>
          <w:p w14:paraId="64EA726E" w14:textId="6574AB0A" w:rsidR="00A36F98" w:rsidRDefault="00A36F98" w:rsidP="009F16F3">
            <w:pPr>
              <w:pStyle w:val="Heading4"/>
            </w:pPr>
          </w:p>
        </w:tc>
      </w:tr>
    </w:tbl>
    <w:tbl>
      <w:tblPr>
        <w:tblpPr w:leftFromText="180" w:rightFromText="180" w:vertAnchor="text" w:horzAnchor="page" w:tblpX="781" w:tblpY="-8516"/>
        <w:tblOverlap w:val="never"/>
        <w:tblW w:w="9350" w:type="dxa"/>
        <w:tblLayout w:type="fixed"/>
        <w:tblLook w:val="0600" w:firstRow="0" w:lastRow="0" w:firstColumn="0" w:lastColumn="0" w:noHBand="1" w:noVBand="1"/>
      </w:tblPr>
      <w:tblGrid>
        <w:gridCol w:w="4675"/>
        <w:gridCol w:w="4397"/>
        <w:gridCol w:w="278"/>
      </w:tblGrid>
      <w:tr w:rsidR="00A36F98" w14:paraId="0FBD72CA" w14:textId="77777777" w:rsidTr="00A36F98">
        <w:tc>
          <w:tcPr>
            <w:tcW w:w="9072" w:type="dxa"/>
            <w:gridSpan w:val="2"/>
            <w:tcBorders>
              <w:top w:val="single" w:sz="24" w:space="0" w:color="EED0C6" w:themeColor="accent3"/>
            </w:tcBorders>
          </w:tcPr>
          <w:p w14:paraId="0CB11753" w14:textId="77777777" w:rsidR="00A36F98" w:rsidRPr="00AA7317" w:rsidRDefault="00A36F98" w:rsidP="00A36F98">
            <w:pPr>
              <w:pStyle w:val="Text"/>
            </w:pPr>
          </w:p>
        </w:tc>
        <w:tc>
          <w:tcPr>
            <w:tcW w:w="278" w:type="dxa"/>
            <w:tcBorders>
              <w:top w:val="single" w:sz="24" w:space="0" w:color="EED0C6" w:themeColor="accent3"/>
            </w:tcBorders>
          </w:tcPr>
          <w:p w14:paraId="00D89449" w14:textId="77777777" w:rsidR="00A36F98" w:rsidRDefault="00A36F98" w:rsidP="00A36F98">
            <w:pPr>
              <w:pStyle w:val="Text"/>
              <w:jc w:val="both"/>
            </w:pPr>
          </w:p>
        </w:tc>
      </w:tr>
      <w:tr w:rsidR="00A36F98" w14:paraId="25F2D50B" w14:textId="77777777" w:rsidTr="00A36F98">
        <w:tc>
          <w:tcPr>
            <w:tcW w:w="4675" w:type="dxa"/>
          </w:tcPr>
          <w:p w14:paraId="71E960AF" w14:textId="77777777" w:rsidR="00A36F98" w:rsidRPr="00D02805" w:rsidRDefault="00A36F98" w:rsidP="00A36F98"/>
        </w:tc>
        <w:tc>
          <w:tcPr>
            <w:tcW w:w="4675" w:type="dxa"/>
            <w:gridSpan w:val="2"/>
          </w:tcPr>
          <w:p w14:paraId="212F12D9" w14:textId="77777777" w:rsidR="00A36F98" w:rsidRDefault="00A36F98" w:rsidP="00A36F98">
            <w:pPr>
              <w:pStyle w:val="Text"/>
            </w:pPr>
          </w:p>
        </w:tc>
      </w:tr>
      <w:tr w:rsidR="00A36F98" w14:paraId="4F5C11E9" w14:textId="77777777" w:rsidTr="00A36F98">
        <w:trPr>
          <w:trHeight w:val="11385"/>
        </w:trPr>
        <w:tc>
          <w:tcPr>
            <w:tcW w:w="4675" w:type="dxa"/>
            <w:tcBorders>
              <w:bottom w:val="single" w:sz="24" w:space="0" w:color="EED0C6" w:themeColor="accent3"/>
            </w:tcBorders>
          </w:tcPr>
          <w:p w14:paraId="6FE3C209" w14:textId="77777777" w:rsidR="00A36F98" w:rsidRDefault="00A36F98" w:rsidP="00A36F98">
            <w:pPr>
              <w:pStyle w:val="Text"/>
            </w:pPr>
          </w:p>
        </w:tc>
        <w:tc>
          <w:tcPr>
            <w:tcW w:w="4675" w:type="dxa"/>
            <w:gridSpan w:val="2"/>
            <w:tcBorders>
              <w:bottom w:val="single" w:sz="24" w:space="0" w:color="EED0C6" w:themeColor="accent3"/>
            </w:tcBorders>
          </w:tcPr>
          <w:p w14:paraId="0F97D892" w14:textId="77777777" w:rsidR="00A36F98" w:rsidRDefault="00A36F98" w:rsidP="00A36F98">
            <w:pPr>
              <w:pStyle w:val="Text"/>
            </w:pPr>
          </w:p>
        </w:tc>
      </w:tr>
      <w:tr w:rsidR="00A36F98" w14:paraId="08A19CA5" w14:textId="77777777" w:rsidTr="00A36F98">
        <w:trPr>
          <w:trHeight w:val="4608"/>
        </w:trPr>
        <w:tc>
          <w:tcPr>
            <w:tcW w:w="9350" w:type="dxa"/>
            <w:gridSpan w:val="3"/>
            <w:tcBorders>
              <w:top w:val="single" w:sz="24" w:space="0" w:color="EED0C6" w:themeColor="accent3"/>
            </w:tcBorders>
            <w:vAlign w:val="center"/>
          </w:tcPr>
          <w:p w14:paraId="1A27EC51" w14:textId="77777777" w:rsidR="00A36F98" w:rsidRPr="00370139" w:rsidRDefault="00A36F98" w:rsidP="00A36F98">
            <w:pPr>
              <w:pStyle w:val="Text"/>
            </w:pPr>
          </w:p>
        </w:tc>
      </w:tr>
    </w:tbl>
    <w:p w14:paraId="30EB1EEB" w14:textId="77777777" w:rsidR="00BE02BB" w:rsidRDefault="00BE02BB"/>
    <w:p w14:paraId="6AA46EB1" w14:textId="77777777" w:rsidR="00370139" w:rsidRDefault="00370139"/>
    <w:p w14:paraId="41376414" w14:textId="77777777" w:rsidR="00314EDE" w:rsidRDefault="00314EDE"/>
    <w:tbl>
      <w:tblPr>
        <w:tblW w:w="0" w:type="auto"/>
        <w:tblLayout w:type="fixed"/>
        <w:tblLook w:val="0600" w:firstRow="0" w:lastRow="0" w:firstColumn="0" w:lastColumn="0" w:noHBand="1" w:noVBand="1"/>
      </w:tblPr>
      <w:tblGrid>
        <w:gridCol w:w="9350"/>
      </w:tblGrid>
      <w:tr w:rsidR="00AA7317" w14:paraId="298698E0" w14:textId="77777777" w:rsidTr="00ED38DD">
        <w:trPr>
          <w:trHeight w:val="13392"/>
        </w:trPr>
        <w:tc>
          <w:tcPr>
            <w:tcW w:w="9350" w:type="dxa"/>
            <w:vAlign w:val="center"/>
          </w:tcPr>
          <w:p w14:paraId="05071CB3" w14:textId="36001286" w:rsidR="00AA7317" w:rsidRDefault="00AA7317" w:rsidP="00ED38DD">
            <w:pPr>
              <w:jc w:val="center"/>
            </w:pPr>
          </w:p>
          <w:p w14:paraId="7CE4B2CD" w14:textId="0422616C" w:rsidR="00AA7317" w:rsidRDefault="00AA7317" w:rsidP="00ED38DD">
            <w:pPr>
              <w:pStyle w:val="Quote"/>
            </w:pPr>
          </w:p>
          <w:p w14:paraId="6CAC5004" w14:textId="1B7DD6FA" w:rsidR="00AA7317" w:rsidRPr="00AA7317" w:rsidRDefault="00AA7317" w:rsidP="00ED38DD">
            <w:pPr>
              <w:jc w:val="center"/>
            </w:pPr>
          </w:p>
        </w:tc>
      </w:tr>
    </w:tbl>
    <w:p w14:paraId="2BA380C0" w14:textId="77777777" w:rsidR="00314EDE" w:rsidRDefault="00314EDE"/>
    <w:sectPr w:rsidR="00314EDE" w:rsidSect="0006271E">
      <w:footerReference w:type="even" r:id="rId9"/>
      <w:footerReference w:type="default" r:id="rId10"/>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6135" w14:textId="77777777" w:rsidR="000869BC" w:rsidRDefault="000869BC" w:rsidP="0006271E">
      <w:r>
        <w:separator/>
      </w:r>
    </w:p>
  </w:endnote>
  <w:endnote w:type="continuationSeparator" w:id="0">
    <w:p w14:paraId="68D96F6A" w14:textId="77777777" w:rsidR="000869BC" w:rsidRDefault="000869BC"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EndPr>
      <w:rPr>
        <w:rStyle w:val="PageNumber"/>
      </w:rPr>
    </w:sdtEndPr>
    <w:sdtContent>
      <w:p w14:paraId="5850786E"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28F2AC"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EndPr>
      <w:rPr>
        <w:rStyle w:val="PageNumber"/>
      </w:rPr>
    </w:sdtEndPr>
    <w:sdtContent>
      <w:p w14:paraId="4C5B7EB9"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05DE" w14:textId="77777777" w:rsidR="000869BC" w:rsidRDefault="000869BC" w:rsidP="0006271E">
      <w:r>
        <w:separator/>
      </w:r>
    </w:p>
  </w:footnote>
  <w:footnote w:type="continuationSeparator" w:id="0">
    <w:p w14:paraId="53DE1463" w14:textId="77777777" w:rsidR="000869BC" w:rsidRDefault="000869BC"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3529F"/>
    <w:multiLevelType w:val="hybridMultilevel"/>
    <w:tmpl w:val="F27E757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181845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FD"/>
    <w:rsid w:val="0001458F"/>
    <w:rsid w:val="00017B10"/>
    <w:rsid w:val="00056442"/>
    <w:rsid w:val="0006271E"/>
    <w:rsid w:val="000869BC"/>
    <w:rsid w:val="000927EC"/>
    <w:rsid w:val="000A4961"/>
    <w:rsid w:val="000B5D29"/>
    <w:rsid w:val="000D54C3"/>
    <w:rsid w:val="00173543"/>
    <w:rsid w:val="001B7DFD"/>
    <w:rsid w:val="001E06EE"/>
    <w:rsid w:val="00204BD6"/>
    <w:rsid w:val="00314EDE"/>
    <w:rsid w:val="003666C3"/>
    <w:rsid w:val="00370139"/>
    <w:rsid w:val="00457397"/>
    <w:rsid w:val="004C7F2B"/>
    <w:rsid w:val="005120A6"/>
    <w:rsid w:val="00527133"/>
    <w:rsid w:val="005276A8"/>
    <w:rsid w:val="00537DAC"/>
    <w:rsid w:val="005C771E"/>
    <w:rsid w:val="005D4907"/>
    <w:rsid w:val="005E0257"/>
    <w:rsid w:val="005F6E0C"/>
    <w:rsid w:val="006653C0"/>
    <w:rsid w:val="00667CD7"/>
    <w:rsid w:val="006748DB"/>
    <w:rsid w:val="006C60E6"/>
    <w:rsid w:val="00715806"/>
    <w:rsid w:val="00781A8C"/>
    <w:rsid w:val="0081410C"/>
    <w:rsid w:val="00815D34"/>
    <w:rsid w:val="00834654"/>
    <w:rsid w:val="00856259"/>
    <w:rsid w:val="008A5F4C"/>
    <w:rsid w:val="00952F7D"/>
    <w:rsid w:val="009F16F3"/>
    <w:rsid w:val="00A0124B"/>
    <w:rsid w:val="00A056BD"/>
    <w:rsid w:val="00A32309"/>
    <w:rsid w:val="00A36F98"/>
    <w:rsid w:val="00A45A59"/>
    <w:rsid w:val="00A45BDD"/>
    <w:rsid w:val="00A6381B"/>
    <w:rsid w:val="00A76F40"/>
    <w:rsid w:val="00A82D92"/>
    <w:rsid w:val="00A83EF7"/>
    <w:rsid w:val="00AA7317"/>
    <w:rsid w:val="00B54F13"/>
    <w:rsid w:val="00B72720"/>
    <w:rsid w:val="00B864BA"/>
    <w:rsid w:val="00BA45A0"/>
    <w:rsid w:val="00BB2EB8"/>
    <w:rsid w:val="00BE02BB"/>
    <w:rsid w:val="00CD0F0A"/>
    <w:rsid w:val="00D02805"/>
    <w:rsid w:val="00D62CAD"/>
    <w:rsid w:val="00D64ACC"/>
    <w:rsid w:val="00D85677"/>
    <w:rsid w:val="00E37D9D"/>
    <w:rsid w:val="00E8561E"/>
    <w:rsid w:val="00E95FD5"/>
    <w:rsid w:val="00ED38DD"/>
    <w:rsid w:val="00F00CEE"/>
    <w:rsid w:val="00F825BD"/>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E9B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781A8C"/>
    <w:pPr>
      <w:outlineLvl w:val="1"/>
    </w:pPr>
    <w:rPr>
      <w:color w:val="A84F32" w:themeColor="accent3" w:themeShade="80"/>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781A8C"/>
    <w:rPr>
      <w:rFonts w:asciiTheme="majorHAnsi" w:eastAsiaTheme="majorEastAsia" w:hAnsiTheme="majorHAnsi" w:cstheme="majorBidi"/>
      <w:color w:val="A84F32" w:themeColor="accent3" w:themeShade="80"/>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rmalWeb">
    <w:name w:val="Normal (Web)"/>
    <w:basedOn w:val="Normal"/>
    <w:uiPriority w:val="99"/>
    <w:semiHidden/>
    <w:unhideWhenUsed/>
    <w:rsid w:val="00A36F98"/>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A36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3731">
      <w:bodyDiv w:val="1"/>
      <w:marLeft w:val="0"/>
      <w:marRight w:val="0"/>
      <w:marTop w:val="0"/>
      <w:marBottom w:val="0"/>
      <w:divBdr>
        <w:top w:val="none" w:sz="0" w:space="0" w:color="auto"/>
        <w:left w:val="none" w:sz="0" w:space="0" w:color="auto"/>
        <w:bottom w:val="none" w:sz="0" w:space="0" w:color="auto"/>
        <w:right w:val="none" w:sz="0" w:space="0" w:color="auto"/>
      </w:divBdr>
      <w:divsChild>
        <w:div w:id="492382091">
          <w:marLeft w:val="0"/>
          <w:marRight w:val="0"/>
          <w:marTop w:val="0"/>
          <w:marBottom w:val="0"/>
          <w:divBdr>
            <w:top w:val="none" w:sz="0" w:space="0" w:color="auto"/>
            <w:left w:val="none" w:sz="0" w:space="0" w:color="auto"/>
            <w:bottom w:val="none" w:sz="0" w:space="0" w:color="auto"/>
            <w:right w:val="none" w:sz="0" w:space="0" w:color="auto"/>
          </w:divBdr>
          <w:divsChild>
            <w:div w:id="1530338623">
              <w:marLeft w:val="0"/>
              <w:marRight w:val="0"/>
              <w:marTop w:val="0"/>
              <w:marBottom w:val="0"/>
              <w:divBdr>
                <w:top w:val="none" w:sz="0" w:space="0" w:color="auto"/>
                <w:left w:val="none" w:sz="0" w:space="0" w:color="auto"/>
                <w:bottom w:val="none" w:sz="0" w:space="0" w:color="auto"/>
                <w:right w:val="none" w:sz="0" w:space="0" w:color="auto"/>
              </w:divBdr>
            </w:div>
            <w:div w:id="492182145">
              <w:marLeft w:val="0"/>
              <w:marRight w:val="0"/>
              <w:marTop w:val="0"/>
              <w:marBottom w:val="0"/>
              <w:divBdr>
                <w:top w:val="none" w:sz="0" w:space="0" w:color="auto"/>
                <w:left w:val="none" w:sz="0" w:space="0" w:color="auto"/>
                <w:bottom w:val="none" w:sz="0" w:space="0" w:color="auto"/>
                <w:right w:val="none" w:sz="0" w:space="0" w:color="auto"/>
              </w:divBdr>
            </w:div>
            <w:div w:id="1632131503">
              <w:marLeft w:val="0"/>
              <w:marRight w:val="0"/>
              <w:marTop w:val="0"/>
              <w:marBottom w:val="0"/>
              <w:divBdr>
                <w:top w:val="none" w:sz="0" w:space="0" w:color="auto"/>
                <w:left w:val="none" w:sz="0" w:space="0" w:color="auto"/>
                <w:bottom w:val="none" w:sz="0" w:space="0" w:color="auto"/>
                <w:right w:val="none" w:sz="0" w:space="0" w:color="auto"/>
              </w:divBdr>
            </w:div>
            <w:div w:id="1086460768">
              <w:marLeft w:val="0"/>
              <w:marRight w:val="0"/>
              <w:marTop w:val="0"/>
              <w:marBottom w:val="0"/>
              <w:divBdr>
                <w:top w:val="none" w:sz="0" w:space="0" w:color="auto"/>
                <w:left w:val="none" w:sz="0" w:space="0" w:color="auto"/>
                <w:bottom w:val="none" w:sz="0" w:space="0" w:color="auto"/>
                <w:right w:val="none" w:sz="0" w:space="0" w:color="auto"/>
              </w:divBdr>
            </w:div>
            <w:div w:id="1172522797">
              <w:marLeft w:val="0"/>
              <w:marRight w:val="0"/>
              <w:marTop w:val="0"/>
              <w:marBottom w:val="0"/>
              <w:divBdr>
                <w:top w:val="none" w:sz="0" w:space="0" w:color="auto"/>
                <w:left w:val="none" w:sz="0" w:space="0" w:color="auto"/>
                <w:bottom w:val="none" w:sz="0" w:space="0" w:color="auto"/>
                <w:right w:val="none" w:sz="0" w:space="0" w:color="auto"/>
              </w:divBdr>
            </w:div>
            <w:div w:id="435029026">
              <w:marLeft w:val="0"/>
              <w:marRight w:val="0"/>
              <w:marTop w:val="0"/>
              <w:marBottom w:val="0"/>
              <w:divBdr>
                <w:top w:val="none" w:sz="0" w:space="0" w:color="auto"/>
                <w:left w:val="none" w:sz="0" w:space="0" w:color="auto"/>
                <w:bottom w:val="none" w:sz="0" w:space="0" w:color="auto"/>
                <w:right w:val="none" w:sz="0" w:space="0" w:color="auto"/>
              </w:divBdr>
            </w:div>
            <w:div w:id="360395261">
              <w:marLeft w:val="0"/>
              <w:marRight w:val="0"/>
              <w:marTop w:val="0"/>
              <w:marBottom w:val="0"/>
              <w:divBdr>
                <w:top w:val="none" w:sz="0" w:space="0" w:color="auto"/>
                <w:left w:val="none" w:sz="0" w:space="0" w:color="auto"/>
                <w:bottom w:val="none" w:sz="0" w:space="0" w:color="auto"/>
                <w:right w:val="none" w:sz="0" w:space="0" w:color="auto"/>
              </w:divBdr>
            </w:div>
            <w:div w:id="1393044052">
              <w:marLeft w:val="0"/>
              <w:marRight w:val="0"/>
              <w:marTop w:val="0"/>
              <w:marBottom w:val="0"/>
              <w:divBdr>
                <w:top w:val="none" w:sz="0" w:space="0" w:color="auto"/>
                <w:left w:val="none" w:sz="0" w:space="0" w:color="auto"/>
                <w:bottom w:val="none" w:sz="0" w:space="0" w:color="auto"/>
                <w:right w:val="none" w:sz="0" w:space="0" w:color="auto"/>
              </w:divBdr>
            </w:div>
            <w:div w:id="1883440349">
              <w:marLeft w:val="0"/>
              <w:marRight w:val="0"/>
              <w:marTop w:val="0"/>
              <w:marBottom w:val="0"/>
              <w:divBdr>
                <w:top w:val="none" w:sz="0" w:space="0" w:color="auto"/>
                <w:left w:val="none" w:sz="0" w:space="0" w:color="auto"/>
                <w:bottom w:val="none" w:sz="0" w:space="0" w:color="auto"/>
                <w:right w:val="none" w:sz="0" w:space="0" w:color="auto"/>
              </w:divBdr>
            </w:div>
            <w:div w:id="145440672">
              <w:marLeft w:val="0"/>
              <w:marRight w:val="0"/>
              <w:marTop w:val="0"/>
              <w:marBottom w:val="0"/>
              <w:divBdr>
                <w:top w:val="none" w:sz="0" w:space="0" w:color="auto"/>
                <w:left w:val="none" w:sz="0" w:space="0" w:color="auto"/>
                <w:bottom w:val="none" w:sz="0" w:space="0" w:color="auto"/>
                <w:right w:val="none" w:sz="0" w:space="0" w:color="auto"/>
              </w:divBdr>
            </w:div>
            <w:div w:id="30113006">
              <w:marLeft w:val="0"/>
              <w:marRight w:val="0"/>
              <w:marTop w:val="0"/>
              <w:marBottom w:val="0"/>
              <w:divBdr>
                <w:top w:val="none" w:sz="0" w:space="0" w:color="auto"/>
                <w:left w:val="none" w:sz="0" w:space="0" w:color="auto"/>
                <w:bottom w:val="none" w:sz="0" w:space="0" w:color="auto"/>
                <w:right w:val="none" w:sz="0" w:space="0" w:color="auto"/>
              </w:divBdr>
            </w:div>
            <w:div w:id="1902671700">
              <w:marLeft w:val="0"/>
              <w:marRight w:val="0"/>
              <w:marTop w:val="0"/>
              <w:marBottom w:val="0"/>
              <w:divBdr>
                <w:top w:val="none" w:sz="0" w:space="0" w:color="auto"/>
                <w:left w:val="none" w:sz="0" w:space="0" w:color="auto"/>
                <w:bottom w:val="none" w:sz="0" w:space="0" w:color="auto"/>
                <w:right w:val="none" w:sz="0" w:space="0" w:color="auto"/>
              </w:divBdr>
            </w:div>
            <w:div w:id="230047357">
              <w:marLeft w:val="0"/>
              <w:marRight w:val="0"/>
              <w:marTop w:val="0"/>
              <w:marBottom w:val="0"/>
              <w:divBdr>
                <w:top w:val="none" w:sz="0" w:space="0" w:color="auto"/>
                <w:left w:val="none" w:sz="0" w:space="0" w:color="auto"/>
                <w:bottom w:val="none" w:sz="0" w:space="0" w:color="auto"/>
                <w:right w:val="none" w:sz="0" w:space="0" w:color="auto"/>
              </w:divBdr>
            </w:div>
            <w:div w:id="1653437532">
              <w:marLeft w:val="0"/>
              <w:marRight w:val="0"/>
              <w:marTop w:val="0"/>
              <w:marBottom w:val="0"/>
              <w:divBdr>
                <w:top w:val="none" w:sz="0" w:space="0" w:color="auto"/>
                <w:left w:val="none" w:sz="0" w:space="0" w:color="auto"/>
                <w:bottom w:val="none" w:sz="0" w:space="0" w:color="auto"/>
                <w:right w:val="none" w:sz="0" w:space="0" w:color="auto"/>
              </w:divBdr>
            </w:div>
            <w:div w:id="661784011">
              <w:marLeft w:val="0"/>
              <w:marRight w:val="0"/>
              <w:marTop w:val="0"/>
              <w:marBottom w:val="0"/>
              <w:divBdr>
                <w:top w:val="none" w:sz="0" w:space="0" w:color="auto"/>
                <w:left w:val="none" w:sz="0" w:space="0" w:color="auto"/>
                <w:bottom w:val="none" w:sz="0" w:space="0" w:color="auto"/>
                <w:right w:val="none" w:sz="0" w:space="0" w:color="auto"/>
              </w:divBdr>
            </w:div>
            <w:div w:id="1097941820">
              <w:marLeft w:val="0"/>
              <w:marRight w:val="0"/>
              <w:marTop w:val="0"/>
              <w:marBottom w:val="0"/>
              <w:divBdr>
                <w:top w:val="none" w:sz="0" w:space="0" w:color="auto"/>
                <w:left w:val="none" w:sz="0" w:space="0" w:color="auto"/>
                <w:bottom w:val="none" w:sz="0" w:space="0" w:color="auto"/>
                <w:right w:val="none" w:sz="0" w:space="0" w:color="auto"/>
              </w:divBdr>
            </w:div>
            <w:div w:id="1775663290">
              <w:marLeft w:val="0"/>
              <w:marRight w:val="0"/>
              <w:marTop w:val="0"/>
              <w:marBottom w:val="0"/>
              <w:divBdr>
                <w:top w:val="none" w:sz="0" w:space="0" w:color="auto"/>
                <w:left w:val="none" w:sz="0" w:space="0" w:color="auto"/>
                <w:bottom w:val="none" w:sz="0" w:space="0" w:color="auto"/>
                <w:right w:val="none" w:sz="0" w:space="0" w:color="auto"/>
              </w:divBdr>
            </w:div>
            <w:div w:id="661784769">
              <w:marLeft w:val="0"/>
              <w:marRight w:val="0"/>
              <w:marTop w:val="0"/>
              <w:marBottom w:val="0"/>
              <w:divBdr>
                <w:top w:val="none" w:sz="0" w:space="0" w:color="auto"/>
                <w:left w:val="none" w:sz="0" w:space="0" w:color="auto"/>
                <w:bottom w:val="none" w:sz="0" w:space="0" w:color="auto"/>
                <w:right w:val="none" w:sz="0" w:space="0" w:color="auto"/>
              </w:divBdr>
            </w:div>
            <w:div w:id="1491602938">
              <w:marLeft w:val="0"/>
              <w:marRight w:val="0"/>
              <w:marTop w:val="0"/>
              <w:marBottom w:val="0"/>
              <w:divBdr>
                <w:top w:val="none" w:sz="0" w:space="0" w:color="auto"/>
                <w:left w:val="none" w:sz="0" w:space="0" w:color="auto"/>
                <w:bottom w:val="none" w:sz="0" w:space="0" w:color="auto"/>
                <w:right w:val="none" w:sz="0" w:space="0" w:color="auto"/>
              </w:divBdr>
            </w:div>
            <w:div w:id="934753148">
              <w:marLeft w:val="0"/>
              <w:marRight w:val="0"/>
              <w:marTop w:val="0"/>
              <w:marBottom w:val="0"/>
              <w:divBdr>
                <w:top w:val="none" w:sz="0" w:space="0" w:color="auto"/>
                <w:left w:val="none" w:sz="0" w:space="0" w:color="auto"/>
                <w:bottom w:val="none" w:sz="0" w:space="0" w:color="auto"/>
                <w:right w:val="none" w:sz="0" w:space="0" w:color="auto"/>
              </w:divBdr>
            </w:div>
            <w:div w:id="967125411">
              <w:marLeft w:val="0"/>
              <w:marRight w:val="0"/>
              <w:marTop w:val="0"/>
              <w:marBottom w:val="0"/>
              <w:divBdr>
                <w:top w:val="none" w:sz="0" w:space="0" w:color="auto"/>
                <w:left w:val="none" w:sz="0" w:space="0" w:color="auto"/>
                <w:bottom w:val="none" w:sz="0" w:space="0" w:color="auto"/>
                <w:right w:val="none" w:sz="0" w:space="0" w:color="auto"/>
              </w:divBdr>
            </w:div>
            <w:div w:id="1810709726">
              <w:marLeft w:val="0"/>
              <w:marRight w:val="0"/>
              <w:marTop w:val="0"/>
              <w:marBottom w:val="0"/>
              <w:divBdr>
                <w:top w:val="none" w:sz="0" w:space="0" w:color="auto"/>
                <w:left w:val="none" w:sz="0" w:space="0" w:color="auto"/>
                <w:bottom w:val="none" w:sz="0" w:space="0" w:color="auto"/>
                <w:right w:val="none" w:sz="0" w:space="0" w:color="auto"/>
              </w:divBdr>
            </w:div>
            <w:div w:id="528835232">
              <w:marLeft w:val="0"/>
              <w:marRight w:val="0"/>
              <w:marTop w:val="0"/>
              <w:marBottom w:val="0"/>
              <w:divBdr>
                <w:top w:val="none" w:sz="0" w:space="0" w:color="auto"/>
                <w:left w:val="none" w:sz="0" w:space="0" w:color="auto"/>
                <w:bottom w:val="none" w:sz="0" w:space="0" w:color="auto"/>
                <w:right w:val="none" w:sz="0" w:space="0" w:color="auto"/>
              </w:divBdr>
            </w:div>
            <w:div w:id="1283683165">
              <w:marLeft w:val="0"/>
              <w:marRight w:val="0"/>
              <w:marTop w:val="0"/>
              <w:marBottom w:val="0"/>
              <w:divBdr>
                <w:top w:val="none" w:sz="0" w:space="0" w:color="auto"/>
                <w:left w:val="none" w:sz="0" w:space="0" w:color="auto"/>
                <w:bottom w:val="none" w:sz="0" w:space="0" w:color="auto"/>
                <w:right w:val="none" w:sz="0" w:space="0" w:color="auto"/>
              </w:divBdr>
            </w:div>
            <w:div w:id="1653366276">
              <w:marLeft w:val="0"/>
              <w:marRight w:val="0"/>
              <w:marTop w:val="0"/>
              <w:marBottom w:val="0"/>
              <w:divBdr>
                <w:top w:val="none" w:sz="0" w:space="0" w:color="auto"/>
                <w:left w:val="none" w:sz="0" w:space="0" w:color="auto"/>
                <w:bottom w:val="none" w:sz="0" w:space="0" w:color="auto"/>
                <w:right w:val="none" w:sz="0" w:space="0" w:color="auto"/>
              </w:divBdr>
            </w:div>
            <w:div w:id="1988699253">
              <w:marLeft w:val="0"/>
              <w:marRight w:val="0"/>
              <w:marTop w:val="0"/>
              <w:marBottom w:val="0"/>
              <w:divBdr>
                <w:top w:val="none" w:sz="0" w:space="0" w:color="auto"/>
                <w:left w:val="none" w:sz="0" w:space="0" w:color="auto"/>
                <w:bottom w:val="none" w:sz="0" w:space="0" w:color="auto"/>
                <w:right w:val="none" w:sz="0" w:space="0" w:color="auto"/>
              </w:divBdr>
            </w:div>
            <w:div w:id="540899432">
              <w:marLeft w:val="0"/>
              <w:marRight w:val="0"/>
              <w:marTop w:val="0"/>
              <w:marBottom w:val="0"/>
              <w:divBdr>
                <w:top w:val="none" w:sz="0" w:space="0" w:color="auto"/>
                <w:left w:val="none" w:sz="0" w:space="0" w:color="auto"/>
                <w:bottom w:val="none" w:sz="0" w:space="0" w:color="auto"/>
                <w:right w:val="none" w:sz="0" w:space="0" w:color="auto"/>
              </w:divBdr>
            </w:div>
            <w:div w:id="1669360497">
              <w:marLeft w:val="0"/>
              <w:marRight w:val="0"/>
              <w:marTop w:val="0"/>
              <w:marBottom w:val="0"/>
              <w:divBdr>
                <w:top w:val="none" w:sz="0" w:space="0" w:color="auto"/>
                <w:left w:val="none" w:sz="0" w:space="0" w:color="auto"/>
                <w:bottom w:val="none" w:sz="0" w:space="0" w:color="auto"/>
                <w:right w:val="none" w:sz="0" w:space="0" w:color="auto"/>
              </w:divBdr>
            </w:div>
            <w:div w:id="139275000">
              <w:marLeft w:val="0"/>
              <w:marRight w:val="0"/>
              <w:marTop w:val="0"/>
              <w:marBottom w:val="0"/>
              <w:divBdr>
                <w:top w:val="none" w:sz="0" w:space="0" w:color="auto"/>
                <w:left w:val="none" w:sz="0" w:space="0" w:color="auto"/>
                <w:bottom w:val="none" w:sz="0" w:space="0" w:color="auto"/>
                <w:right w:val="none" w:sz="0" w:space="0" w:color="auto"/>
              </w:divBdr>
            </w:div>
            <w:div w:id="1859662266">
              <w:marLeft w:val="0"/>
              <w:marRight w:val="0"/>
              <w:marTop w:val="0"/>
              <w:marBottom w:val="0"/>
              <w:divBdr>
                <w:top w:val="none" w:sz="0" w:space="0" w:color="auto"/>
                <w:left w:val="none" w:sz="0" w:space="0" w:color="auto"/>
                <w:bottom w:val="none" w:sz="0" w:space="0" w:color="auto"/>
                <w:right w:val="none" w:sz="0" w:space="0" w:color="auto"/>
              </w:divBdr>
            </w:div>
            <w:div w:id="1314866961">
              <w:marLeft w:val="0"/>
              <w:marRight w:val="0"/>
              <w:marTop w:val="0"/>
              <w:marBottom w:val="0"/>
              <w:divBdr>
                <w:top w:val="none" w:sz="0" w:space="0" w:color="auto"/>
                <w:left w:val="none" w:sz="0" w:space="0" w:color="auto"/>
                <w:bottom w:val="none" w:sz="0" w:space="0" w:color="auto"/>
                <w:right w:val="none" w:sz="0" w:space="0" w:color="auto"/>
              </w:divBdr>
            </w:div>
            <w:div w:id="1720399540">
              <w:marLeft w:val="0"/>
              <w:marRight w:val="0"/>
              <w:marTop w:val="0"/>
              <w:marBottom w:val="0"/>
              <w:divBdr>
                <w:top w:val="none" w:sz="0" w:space="0" w:color="auto"/>
                <w:left w:val="none" w:sz="0" w:space="0" w:color="auto"/>
                <w:bottom w:val="none" w:sz="0" w:space="0" w:color="auto"/>
                <w:right w:val="none" w:sz="0" w:space="0" w:color="auto"/>
              </w:divBdr>
            </w:div>
            <w:div w:id="841971186">
              <w:marLeft w:val="0"/>
              <w:marRight w:val="0"/>
              <w:marTop w:val="0"/>
              <w:marBottom w:val="0"/>
              <w:divBdr>
                <w:top w:val="none" w:sz="0" w:space="0" w:color="auto"/>
                <w:left w:val="none" w:sz="0" w:space="0" w:color="auto"/>
                <w:bottom w:val="none" w:sz="0" w:space="0" w:color="auto"/>
                <w:right w:val="none" w:sz="0" w:space="0" w:color="auto"/>
              </w:divBdr>
            </w:div>
            <w:div w:id="1659532983">
              <w:marLeft w:val="0"/>
              <w:marRight w:val="0"/>
              <w:marTop w:val="0"/>
              <w:marBottom w:val="0"/>
              <w:divBdr>
                <w:top w:val="none" w:sz="0" w:space="0" w:color="auto"/>
                <w:left w:val="none" w:sz="0" w:space="0" w:color="auto"/>
                <w:bottom w:val="none" w:sz="0" w:space="0" w:color="auto"/>
                <w:right w:val="none" w:sz="0" w:space="0" w:color="auto"/>
              </w:divBdr>
            </w:div>
            <w:div w:id="1894852108">
              <w:marLeft w:val="0"/>
              <w:marRight w:val="0"/>
              <w:marTop w:val="0"/>
              <w:marBottom w:val="0"/>
              <w:divBdr>
                <w:top w:val="none" w:sz="0" w:space="0" w:color="auto"/>
                <w:left w:val="none" w:sz="0" w:space="0" w:color="auto"/>
                <w:bottom w:val="none" w:sz="0" w:space="0" w:color="auto"/>
                <w:right w:val="none" w:sz="0" w:space="0" w:color="auto"/>
              </w:divBdr>
            </w:div>
            <w:div w:id="472409579">
              <w:marLeft w:val="0"/>
              <w:marRight w:val="0"/>
              <w:marTop w:val="0"/>
              <w:marBottom w:val="0"/>
              <w:divBdr>
                <w:top w:val="none" w:sz="0" w:space="0" w:color="auto"/>
                <w:left w:val="none" w:sz="0" w:space="0" w:color="auto"/>
                <w:bottom w:val="none" w:sz="0" w:space="0" w:color="auto"/>
                <w:right w:val="none" w:sz="0" w:space="0" w:color="auto"/>
              </w:divBdr>
            </w:div>
            <w:div w:id="197549044">
              <w:marLeft w:val="0"/>
              <w:marRight w:val="0"/>
              <w:marTop w:val="0"/>
              <w:marBottom w:val="0"/>
              <w:divBdr>
                <w:top w:val="none" w:sz="0" w:space="0" w:color="auto"/>
                <w:left w:val="none" w:sz="0" w:space="0" w:color="auto"/>
                <w:bottom w:val="none" w:sz="0" w:space="0" w:color="auto"/>
                <w:right w:val="none" w:sz="0" w:space="0" w:color="auto"/>
              </w:divBdr>
            </w:div>
            <w:div w:id="1432705712">
              <w:marLeft w:val="0"/>
              <w:marRight w:val="0"/>
              <w:marTop w:val="0"/>
              <w:marBottom w:val="0"/>
              <w:divBdr>
                <w:top w:val="none" w:sz="0" w:space="0" w:color="auto"/>
                <w:left w:val="none" w:sz="0" w:space="0" w:color="auto"/>
                <w:bottom w:val="none" w:sz="0" w:space="0" w:color="auto"/>
                <w:right w:val="none" w:sz="0" w:space="0" w:color="auto"/>
              </w:divBdr>
            </w:div>
            <w:div w:id="762383627">
              <w:marLeft w:val="0"/>
              <w:marRight w:val="0"/>
              <w:marTop w:val="0"/>
              <w:marBottom w:val="0"/>
              <w:divBdr>
                <w:top w:val="none" w:sz="0" w:space="0" w:color="auto"/>
                <w:left w:val="none" w:sz="0" w:space="0" w:color="auto"/>
                <w:bottom w:val="none" w:sz="0" w:space="0" w:color="auto"/>
                <w:right w:val="none" w:sz="0" w:space="0" w:color="auto"/>
              </w:divBdr>
            </w:div>
            <w:div w:id="1571619058">
              <w:marLeft w:val="0"/>
              <w:marRight w:val="0"/>
              <w:marTop w:val="0"/>
              <w:marBottom w:val="0"/>
              <w:divBdr>
                <w:top w:val="none" w:sz="0" w:space="0" w:color="auto"/>
                <w:left w:val="none" w:sz="0" w:space="0" w:color="auto"/>
                <w:bottom w:val="none" w:sz="0" w:space="0" w:color="auto"/>
                <w:right w:val="none" w:sz="0" w:space="0" w:color="auto"/>
              </w:divBdr>
            </w:div>
            <w:div w:id="1500001692">
              <w:marLeft w:val="0"/>
              <w:marRight w:val="0"/>
              <w:marTop w:val="0"/>
              <w:marBottom w:val="0"/>
              <w:divBdr>
                <w:top w:val="none" w:sz="0" w:space="0" w:color="auto"/>
                <w:left w:val="none" w:sz="0" w:space="0" w:color="auto"/>
                <w:bottom w:val="none" w:sz="0" w:space="0" w:color="auto"/>
                <w:right w:val="none" w:sz="0" w:space="0" w:color="auto"/>
              </w:divBdr>
            </w:div>
            <w:div w:id="893008887">
              <w:marLeft w:val="0"/>
              <w:marRight w:val="0"/>
              <w:marTop w:val="0"/>
              <w:marBottom w:val="0"/>
              <w:divBdr>
                <w:top w:val="none" w:sz="0" w:space="0" w:color="auto"/>
                <w:left w:val="none" w:sz="0" w:space="0" w:color="auto"/>
                <w:bottom w:val="none" w:sz="0" w:space="0" w:color="auto"/>
                <w:right w:val="none" w:sz="0" w:space="0" w:color="auto"/>
              </w:divBdr>
            </w:div>
            <w:div w:id="2098937583">
              <w:marLeft w:val="0"/>
              <w:marRight w:val="0"/>
              <w:marTop w:val="0"/>
              <w:marBottom w:val="0"/>
              <w:divBdr>
                <w:top w:val="none" w:sz="0" w:space="0" w:color="auto"/>
                <w:left w:val="none" w:sz="0" w:space="0" w:color="auto"/>
                <w:bottom w:val="none" w:sz="0" w:space="0" w:color="auto"/>
                <w:right w:val="none" w:sz="0" w:space="0" w:color="auto"/>
              </w:divBdr>
            </w:div>
            <w:div w:id="16546298">
              <w:marLeft w:val="0"/>
              <w:marRight w:val="0"/>
              <w:marTop w:val="0"/>
              <w:marBottom w:val="0"/>
              <w:divBdr>
                <w:top w:val="none" w:sz="0" w:space="0" w:color="auto"/>
                <w:left w:val="none" w:sz="0" w:space="0" w:color="auto"/>
                <w:bottom w:val="none" w:sz="0" w:space="0" w:color="auto"/>
                <w:right w:val="none" w:sz="0" w:space="0" w:color="auto"/>
              </w:divBdr>
            </w:div>
            <w:div w:id="424889488">
              <w:marLeft w:val="0"/>
              <w:marRight w:val="0"/>
              <w:marTop w:val="0"/>
              <w:marBottom w:val="0"/>
              <w:divBdr>
                <w:top w:val="none" w:sz="0" w:space="0" w:color="auto"/>
                <w:left w:val="none" w:sz="0" w:space="0" w:color="auto"/>
                <w:bottom w:val="none" w:sz="0" w:space="0" w:color="auto"/>
                <w:right w:val="none" w:sz="0" w:space="0" w:color="auto"/>
              </w:divBdr>
            </w:div>
            <w:div w:id="1303314848">
              <w:marLeft w:val="0"/>
              <w:marRight w:val="0"/>
              <w:marTop w:val="0"/>
              <w:marBottom w:val="0"/>
              <w:divBdr>
                <w:top w:val="none" w:sz="0" w:space="0" w:color="auto"/>
                <w:left w:val="none" w:sz="0" w:space="0" w:color="auto"/>
                <w:bottom w:val="none" w:sz="0" w:space="0" w:color="auto"/>
                <w:right w:val="none" w:sz="0" w:space="0" w:color="auto"/>
              </w:divBdr>
            </w:div>
            <w:div w:id="1855726719">
              <w:marLeft w:val="0"/>
              <w:marRight w:val="0"/>
              <w:marTop w:val="0"/>
              <w:marBottom w:val="0"/>
              <w:divBdr>
                <w:top w:val="none" w:sz="0" w:space="0" w:color="auto"/>
                <w:left w:val="none" w:sz="0" w:space="0" w:color="auto"/>
                <w:bottom w:val="none" w:sz="0" w:space="0" w:color="auto"/>
                <w:right w:val="none" w:sz="0" w:space="0" w:color="auto"/>
              </w:divBdr>
            </w:div>
            <w:div w:id="788940199">
              <w:marLeft w:val="0"/>
              <w:marRight w:val="0"/>
              <w:marTop w:val="0"/>
              <w:marBottom w:val="0"/>
              <w:divBdr>
                <w:top w:val="none" w:sz="0" w:space="0" w:color="auto"/>
                <w:left w:val="none" w:sz="0" w:space="0" w:color="auto"/>
                <w:bottom w:val="none" w:sz="0" w:space="0" w:color="auto"/>
                <w:right w:val="none" w:sz="0" w:space="0" w:color="auto"/>
              </w:divBdr>
            </w:div>
            <w:div w:id="670446561">
              <w:marLeft w:val="0"/>
              <w:marRight w:val="0"/>
              <w:marTop w:val="0"/>
              <w:marBottom w:val="0"/>
              <w:divBdr>
                <w:top w:val="none" w:sz="0" w:space="0" w:color="auto"/>
                <w:left w:val="none" w:sz="0" w:space="0" w:color="auto"/>
                <w:bottom w:val="none" w:sz="0" w:space="0" w:color="auto"/>
                <w:right w:val="none" w:sz="0" w:space="0" w:color="auto"/>
              </w:divBdr>
            </w:div>
            <w:div w:id="1514958548">
              <w:marLeft w:val="0"/>
              <w:marRight w:val="0"/>
              <w:marTop w:val="0"/>
              <w:marBottom w:val="0"/>
              <w:divBdr>
                <w:top w:val="none" w:sz="0" w:space="0" w:color="auto"/>
                <w:left w:val="none" w:sz="0" w:space="0" w:color="auto"/>
                <w:bottom w:val="none" w:sz="0" w:space="0" w:color="auto"/>
                <w:right w:val="none" w:sz="0" w:space="0" w:color="auto"/>
              </w:divBdr>
            </w:div>
            <w:div w:id="1403026120">
              <w:marLeft w:val="0"/>
              <w:marRight w:val="0"/>
              <w:marTop w:val="0"/>
              <w:marBottom w:val="0"/>
              <w:divBdr>
                <w:top w:val="none" w:sz="0" w:space="0" w:color="auto"/>
                <w:left w:val="none" w:sz="0" w:space="0" w:color="auto"/>
                <w:bottom w:val="none" w:sz="0" w:space="0" w:color="auto"/>
                <w:right w:val="none" w:sz="0" w:space="0" w:color="auto"/>
              </w:divBdr>
            </w:div>
            <w:div w:id="69545059">
              <w:marLeft w:val="0"/>
              <w:marRight w:val="0"/>
              <w:marTop w:val="0"/>
              <w:marBottom w:val="0"/>
              <w:divBdr>
                <w:top w:val="none" w:sz="0" w:space="0" w:color="auto"/>
                <w:left w:val="none" w:sz="0" w:space="0" w:color="auto"/>
                <w:bottom w:val="none" w:sz="0" w:space="0" w:color="auto"/>
                <w:right w:val="none" w:sz="0" w:space="0" w:color="auto"/>
              </w:divBdr>
            </w:div>
            <w:div w:id="1975207397">
              <w:marLeft w:val="0"/>
              <w:marRight w:val="0"/>
              <w:marTop w:val="0"/>
              <w:marBottom w:val="0"/>
              <w:divBdr>
                <w:top w:val="none" w:sz="0" w:space="0" w:color="auto"/>
                <w:left w:val="none" w:sz="0" w:space="0" w:color="auto"/>
                <w:bottom w:val="none" w:sz="0" w:space="0" w:color="auto"/>
                <w:right w:val="none" w:sz="0" w:space="0" w:color="auto"/>
              </w:divBdr>
            </w:div>
            <w:div w:id="228275894">
              <w:marLeft w:val="0"/>
              <w:marRight w:val="0"/>
              <w:marTop w:val="0"/>
              <w:marBottom w:val="0"/>
              <w:divBdr>
                <w:top w:val="none" w:sz="0" w:space="0" w:color="auto"/>
                <w:left w:val="none" w:sz="0" w:space="0" w:color="auto"/>
                <w:bottom w:val="none" w:sz="0" w:space="0" w:color="auto"/>
                <w:right w:val="none" w:sz="0" w:space="0" w:color="auto"/>
              </w:divBdr>
            </w:div>
            <w:div w:id="213202764">
              <w:marLeft w:val="0"/>
              <w:marRight w:val="0"/>
              <w:marTop w:val="0"/>
              <w:marBottom w:val="0"/>
              <w:divBdr>
                <w:top w:val="none" w:sz="0" w:space="0" w:color="auto"/>
                <w:left w:val="none" w:sz="0" w:space="0" w:color="auto"/>
                <w:bottom w:val="none" w:sz="0" w:space="0" w:color="auto"/>
                <w:right w:val="none" w:sz="0" w:space="0" w:color="auto"/>
              </w:divBdr>
            </w:div>
            <w:div w:id="119687683">
              <w:marLeft w:val="0"/>
              <w:marRight w:val="0"/>
              <w:marTop w:val="0"/>
              <w:marBottom w:val="0"/>
              <w:divBdr>
                <w:top w:val="none" w:sz="0" w:space="0" w:color="auto"/>
                <w:left w:val="none" w:sz="0" w:space="0" w:color="auto"/>
                <w:bottom w:val="none" w:sz="0" w:space="0" w:color="auto"/>
                <w:right w:val="none" w:sz="0" w:space="0" w:color="auto"/>
              </w:divBdr>
            </w:div>
            <w:div w:id="2127650774">
              <w:marLeft w:val="0"/>
              <w:marRight w:val="0"/>
              <w:marTop w:val="0"/>
              <w:marBottom w:val="0"/>
              <w:divBdr>
                <w:top w:val="none" w:sz="0" w:space="0" w:color="auto"/>
                <w:left w:val="none" w:sz="0" w:space="0" w:color="auto"/>
                <w:bottom w:val="none" w:sz="0" w:space="0" w:color="auto"/>
                <w:right w:val="none" w:sz="0" w:space="0" w:color="auto"/>
              </w:divBdr>
            </w:div>
            <w:div w:id="821237292">
              <w:marLeft w:val="0"/>
              <w:marRight w:val="0"/>
              <w:marTop w:val="0"/>
              <w:marBottom w:val="0"/>
              <w:divBdr>
                <w:top w:val="none" w:sz="0" w:space="0" w:color="auto"/>
                <w:left w:val="none" w:sz="0" w:space="0" w:color="auto"/>
                <w:bottom w:val="none" w:sz="0" w:space="0" w:color="auto"/>
                <w:right w:val="none" w:sz="0" w:space="0" w:color="auto"/>
              </w:divBdr>
            </w:div>
            <w:div w:id="655692465">
              <w:marLeft w:val="0"/>
              <w:marRight w:val="0"/>
              <w:marTop w:val="0"/>
              <w:marBottom w:val="0"/>
              <w:divBdr>
                <w:top w:val="none" w:sz="0" w:space="0" w:color="auto"/>
                <w:left w:val="none" w:sz="0" w:space="0" w:color="auto"/>
                <w:bottom w:val="none" w:sz="0" w:space="0" w:color="auto"/>
                <w:right w:val="none" w:sz="0" w:space="0" w:color="auto"/>
              </w:divBdr>
            </w:div>
            <w:div w:id="691077348">
              <w:marLeft w:val="0"/>
              <w:marRight w:val="0"/>
              <w:marTop w:val="0"/>
              <w:marBottom w:val="0"/>
              <w:divBdr>
                <w:top w:val="none" w:sz="0" w:space="0" w:color="auto"/>
                <w:left w:val="none" w:sz="0" w:space="0" w:color="auto"/>
                <w:bottom w:val="none" w:sz="0" w:space="0" w:color="auto"/>
                <w:right w:val="none" w:sz="0" w:space="0" w:color="auto"/>
              </w:divBdr>
            </w:div>
            <w:div w:id="684483764">
              <w:marLeft w:val="0"/>
              <w:marRight w:val="0"/>
              <w:marTop w:val="0"/>
              <w:marBottom w:val="0"/>
              <w:divBdr>
                <w:top w:val="none" w:sz="0" w:space="0" w:color="auto"/>
                <w:left w:val="none" w:sz="0" w:space="0" w:color="auto"/>
                <w:bottom w:val="none" w:sz="0" w:space="0" w:color="auto"/>
                <w:right w:val="none" w:sz="0" w:space="0" w:color="auto"/>
              </w:divBdr>
            </w:div>
            <w:div w:id="1918860028">
              <w:marLeft w:val="0"/>
              <w:marRight w:val="0"/>
              <w:marTop w:val="0"/>
              <w:marBottom w:val="0"/>
              <w:divBdr>
                <w:top w:val="none" w:sz="0" w:space="0" w:color="auto"/>
                <w:left w:val="none" w:sz="0" w:space="0" w:color="auto"/>
                <w:bottom w:val="none" w:sz="0" w:space="0" w:color="auto"/>
                <w:right w:val="none" w:sz="0" w:space="0" w:color="auto"/>
              </w:divBdr>
            </w:div>
            <w:div w:id="1048191552">
              <w:marLeft w:val="0"/>
              <w:marRight w:val="0"/>
              <w:marTop w:val="0"/>
              <w:marBottom w:val="0"/>
              <w:divBdr>
                <w:top w:val="none" w:sz="0" w:space="0" w:color="auto"/>
                <w:left w:val="none" w:sz="0" w:space="0" w:color="auto"/>
                <w:bottom w:val="none" w:sz="0" w:space="0" w:color="auto"/>
                <w:right w:val="none" w:sz="0" w:space="0" w:color="auto"/>
              </w:divBdr>
            </w:div>
            <w:div w:id="266079997">
              <w:marLeft w:val="0"/>
              <w:marRight w:val="0"/>
              <w:marTop w:val="0"/>
              <w:marBottom w:val="0"/>
              <w:divBdr>
                <w:top w:val="none" w:sz="0" w:space="0" w:color="auto"/>
                <w:left w:val="none" w:sz="0" w:space="0" w:color="auto"/>
                <w:bottom w:val="none" w:sz="0" w:space="0" w:color="auto"/>
                <w:right w:val="none" w:sz="0" w:space="0" w:color="auto"/>
              </w:divBdr>
            </w:div>
            <w:div w:id="98723210">
              <w:marLeft w:val="0"/>
              <w:marRight w:val="0"/>
              <w:marTop w:val="0"/>
              <w:marBottom w:val="0"/>
              <w:divBdr>
                <w:top w:val="none" w:sz="0" w:space="0" w:color="auto"/>
                <w:left w:val="none" w:sz="0" w:space="0" w:color="auto"/>
                <w:bottom w:val="none" w:sz="0" w:space="0" w:color="auto"/>
                <w:right w:val="none" w:sz="0" w:space="0" w:color="auto"/>
              </w:divBdr>
            </w:div>
            <w:div w:id="48117555">
              <w:marLeft w:val="0"/>
              <w:marRight w:val="0"/>
              <w:marTop w:val="0"/>
              <w:marBottom w:val="0"/>
              <w:divBdr>
                <w:top w:val="none" w:sz="0" w:space="0" w:color="auto"/>
                <w:left w:val="none" w:sz="0" w:space="0" w:color="auto"/>
                <w:bottom w:val="none" w:sz="0" w:space="0" w:color="auto"/>
                <w:right w:val="none" w:sz="0" w:space="0" w:color="auto"/>
              </w:divBdr>
            </w:div>
            <w:div w:id="675811941">
              <w:marLeft w:val="0"/>
              <w:marRight w:val="0"/>
              <w:marTop w:val="0"/>
              <w:marBottom w:val="0"/>
              <w:divBdr>
                <w:top w:val="none" w:sz="0" w:space="0" w:color="auto"/>
                <w:left w:val="none" w:sz="0" w:space="0" w:color="auto"/>
                <w:bottom w:val="none" w:sz="0" w:space="0" w:color="auto"/>
                <w:right w:val="none" w:sz="0" w:space="0" w:color="auto"/>
              </w:divBdr>
            </w:div>
            <w:div w:id="860433603">
              <w:marLeft w:val="0"/>
              <w:marRight w:val="0"/>
              <w:marTop w:val="0"/>
              <w:marBottom w:val="0"/>
              <w:divBdr>
                <w:top w:val="none" w:sz="0" w:space="0" w:color="auto"/>
                <w:left w:val="none" w:sz="0" w:space="0" w:color="auto"/>
                <w:bottom w:val="none" w:sz="0" w:space="0" w:color="auto"/>
                <w:right w:val="none" w:sz="0" w:space="0" w:color="auto"/>
              </w:divBdr>
            </w:div>
            <w:div w:id="1483153766">
              <w:marLeft w:val="0"/>
              <w:marRight w:val="0"/>
              <w:marTop w:val="0"/>
              <w:marBottom w:val="0"/>
              <w:divBdr>
                <w:top w:val="none" w:sz="0" w:space="0" w:color="auto"/>
                <w:left w:val="none" w:sz="0" w:space="0" w:color="auto"/>
                <w:bottom w:val="none" w:sz="0" w:space="0" w:color="auto"/>
                <w:right w:val="none" w:sz="0" w:space="0" w:color="auto"/>
              </w:divBdr>
            </w:div>
            <w:div w:id="1485901464">
              <w:marLeft w:val="0"/>
              <w:marRight w:val="0"/>
              <w:marTop w:val="0"/>
              <w:marBottom w:val="0"/>
              <w:divBdr>
                <w:top w:val="none" w:sz="0" w:space="0" w:color="auto"/>
                <w:left w:val="none" w:sz="0" w:space="0" w:color="auto"/>
                <w:bottom w:val="none" w:sz="0" w:space="0" w:color="auto"/>
                <w:right w:val="none" w:sz="0" w:space="0" w:color="auto"/>
              </w:divBdr>
            </w:div>
            <w:div w:id="1998535433">
              <w:marLeft w:val="0"/>
              <w:marRight w:val="0"/>
              <w:marTop w:val="0"/>
              <w:marBottom w:val="0"/>
              <w:divBdr>
                <w:top w:val="none" w:sz="0" w:space="0" w:color="auto"/>
                <w:left w:val="none" w:sz="0" w:space="0" w:color="auto"/>
                <w:bottom w:val="none" w:sz="0" w:space="0" w:color="auto"/>
                <w:right w:val="none" w:sz="0" w:space="0" w:color="auto"/>
              </w:divBdr>
            </w:div>
            <w:div w:id="1787583258">
              <w:marLeft w:val="0"/>
              <w:marRight w:val="0"/>
              <w:marTop w:val="0"/>
              <w:marBottom w:val="0"/>
              <w:divBdr>
                <w:top w:val="none" w:sz="0" w:space="0" w:color="auto"/>
                <w:left w:val="none" w:sz="0" w:space="0" w:color="auto"/>
                <w:bottom w:val="none" w:sz="0" w:space="0" w:color="auto"/>
                <w:right w:val="none" w:sz="0" w:space="0" w:color="auto"/>
              </w:divBdr>
            </w:div>
            <w:div w:id="259029266">
              <w:marLeft w:val="0"/>
              <w:marRight w:val="0"/>
              <w:marTop w:val="0"/>
              <w:marBottom w:val="0"/>
              <w:divBdr>
                <w:top w:val="none" w:sz="0" w:space="0" w:color="auto"/>
                <w:left w:val="none" w:sz="0" w:space="0" w:color="auto"/>
                <w:bottom w:val="none" w:sz="0" w:space="0" w:color="auto"/>
                <w:right w:val="none" w:sz="0" w:space="0" w:color="auto"/>
              </w:divBdr>
            </w:div>
            <w:div w:id="1251086874">
              <w:marLeft w:val="0"/>
              <w:marRight w:val="0"/>
              <w:marTop w:val="0"/>
              <w:marBottom w:val="0"/>
              <w:divBdr>
                <w:top w:val="none" w:sz="0" w:space="0" w:color="auto"/>
                <w:left w:val="none" w:sz="0" w:space="0" w:color="auto"/>
                <w:bottom w:val="none" w:sz="0" w:space="0" w:color="auto"/>
                <w:right w:val="none" w:sz="0" w:space="0" w:color="auto"/>
              </w:divBdr>
            </w:div>
            <w:div w:id="217742388">
              <w:marLeft w:val="0"/>
              <w:marRight w:val="0"/>
              <w:marTop w:val="0"/>
              <w:marBottom w:val="0"/>
              <w:divBdr>
                <w:top w:val="none" w:sz="0" w:space="0" w:color="auto"/>
                <w:left w:val="none" w:sz="0" w:space="0" w:color="auto"/>
                <w:bottom w:val="none" w:sz="0" w:space="0" w:color="auto"/>
                <w:right w:val="none" w:sz="0" w:space="0" w:color="auto"/>
              </w:divBdr>
            </w:div>
            <w:div w:id="1966958596">
              <w:marLeft w:val="0"/>
              <w:marRight w:val="0"/>
              <w:marTop w:val="0"/>
              <w:marBottom w:val="0"/>
              <w:divBdr>
                <w:top w:val="none" w:sz="0" w:space="0" w:color="auto"/>
                <w:left w:val="none" w:sz="0" w:space="0" w:color="auto"/>
                <w:bottom w:val="none" w:sz="0" w:space="0" w:color="auto"/>
                <w:right w:val="none" w:sz="0" w:space="0" w:color="auto"/>
              </w:divBdr>
            </w:div>
            <w:div w:id="2061055680">
              <w:marLeft w:val="0"/>
              <w:marRight w:val="0"/>
              <w:marTop w:val="0"/>
              <w:marBottom w:val="0"/>
              <w:divBdr>
                <w:top w:val="none" w:sz="0" w:space="0" w:color="auto"/>
                <w:left w:val="none" w:sz="0" w:space="0" w:color="auto"/>
                <w:bottom w:val="none" w:sz="0" w:space="0" w:color="auto"/>
                <w:right w:val="none" w:sz="0" w:space="0" w:color="auto"/>
              </w:divBdr>
            </w:div>
            <w:div w:id="2022050263">
              <w:marLeft w:val="0"/>
              <w:marRight w:val="0"/>
              <w:marTop w:val="0"/>
              <w:marBottom w:val="0"/>
              <w:divBdr>
                <w:top w:val="none" w:sz="0" w:space="0" w:color="auto"/>
                <w:left w:val="none" w:sz="0" w:space="0" w:color="auto"/>
                <w:bottom w:val="none" w:sz="0" w:space="0" w:color="auto"/>
                <w:right w:val="none" w:sz="0" w:space="0" w:color="auto"/>
              </w:divBdr>
            </w:div>
            <w:div w:id="2110618865">
              <w:marLeft w:val="0"/>
              <w:marRight w:val="0"/>
              <w:marTop w:val="0"/>
              <w:marBottom w:val="0"/>
              <w:divBdr>
                <w:top w:val="none" w:sz="0" w:space="0" w:color="auto"/>
                <w:left w:val="none" w:sz="0" w:space="0" w:color="auto"/>
                <w:bottom w:val="none" w:sz="0" w:space="0" w:color="auto"/>
                <w:right w:val="none" w:sz="0" w:space="0" w:color="auto"/>
              </w:divBdr>
            </w:div>
            <w:div w:id="1475877082">
              <w:marLeft w:val="0"/>
              <w:marRight w:val="0"/>
              <w:marTop w:val="0"/>
              <w:marBottom w:val="0"/>
              <w:divBdr>
                <w:top w:val="none" w:sz="0" w:space="0" w:color="auto"/>
                <w:left w:val="none" w:sz="0" w:space="0" w:color="auto"/>
                <w:bottom w:val="none" w:sz="0" w:space="0" w:color="auto"/>
                <w:right w:val="none" w:sz="0" w:space="0" w:color="auto"/>
              </w:divBdr>
            </w:div>
            <w:div w:id="1845824780">
              <w:marLeft w:val="0"/>
              <w:marRight w:val="0"/>
              <w:marTop w:val="0"/>
              <w:marBottom w:val="0"/>
              <w:divBdr>
                <w:top w:val="none" w:sz="0" w:space="0" w:color="auto"/>
                <w:left w:val="none" w:sz="0" w:space="0" w:color="auto"/>
                <w:bottom w:val="none" w:sz="0" w:space="0" w:color="auto"/>
                <w:right w:val="none" w:sz="0" w:space="0" w:color="auto"/>
              </w:divBdr>
            </w:div>
            <w:div w:id="424614371">
              <w:marLeft w:val="0"/>
              <w:marRight w:val="0"/>
              <w:marTop w:val="0"/>
              <w:marBottom w:val="0"/>
              <w:divBdr>
                <w:top w:val="none" w:sz="0" w:space="0" w:color="auto"/>
                <w:left w:val="none" w:sz="0" w:space="0" w:color="auto"/>
                <w:bottom w:val="none" w:sz="0" w:space="0" w:color="auto"/>
                <w:right w:val="none" w:sz="0" w:space="0" w:color="auto"/>
              </w:divBdr>
            </w:div>
            <w:div w:id="470095796">
              <w:marLeft w:val="0"/>
              <w:marRight w:val="0"/>
              <w:marTop w:val="0"/>
              <w:marBottom w:val="0"/>
              <w:divBdr>
                <w:top w:val="none" w:sz="0" w:space="0" w:color="auto"/>
                <w:left w:val="none" w:sz="0" w:space="0" w:color="auto"/>
                <w:bottom w:val="none" w:sz="0" w:space="0" w:color="auto"/>
                <w:right w:val="none" w:sz="0" w:space="0" w:color="auto"/>
              </w:divBdr>
            </w:div>
            <w:div w:id="1915971059">
              <w:marLeft w:val="0"/>
              <w:marRight w:val="0"/>
              <w:marTop w:val="0"/>
              <w:marBottom w:val="0"/>
              <w:divBdr>
                <w:top w:val="none" w:sz="0" w:space="0" w:color="auto"/>
                <w:left w:val="none" w:sz="0" w:space="0" w:color="auto"/>
                <w:bottom w:val="none" w:sz="0" w:space="0" w:color="auto"/>
                <w:right w:val="none" w:sz="0" w:space="0" w:color="auto"/>
              </w:divBdr>
            </w:div>
            <w:div w:id="1293710452">
              <w:marLeft w:val="0"/>
              <w:marRight w:val="0"/>
              <w:marTop w:val="0"/>
              <w:marBottom w:val="0"/>
              <w:divBdr>
                <w:top w:val="none" w:sz="0" w:space="0" w:color="auto"/>
                <w:left w:val="none" w:sz="0" w:space="0" w:color="auto"/>
                <w:bottom w:val="none" w:sz="0" w:space="0" w:color="auto"/>
                <w:right w:val="none" w:sz="0" w:space="0" w:color="auto"/>
              </w:divBdr>
            </w:div>
            <w:div w:id="896746695">
              <w:marLeft w:val="0"/>
              <w:marRight w:val="0"/>
              <w:marTop w:val="0"/>
              <w:marBottom w:val="0"/>
              <w:divBdr>
                <w:top w:val="none" w:sz="0" w:space="0" w:color="auto"/>
                <w:left w:val="none" w:sz="0" w:space="0" w:color="auto"/>
                <w:bottom w:val="none" w:sz="0" w:space="0" w:color="auto"/>
                <w:right w:val="none" w:sz="0" w:space="0" w:color="auto"/>
              </w:divBdr>
            </w:div>
            <w:div w:id="771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pData\Roaming\Microsoft\Templates\Classic%20student%20report.dotx" TargetMode="External" /></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docProps/app.xml><?xml version="1.0" encoding="utf-8"?>
<Properties xmlns="http://schemas.openxmlformats.org/officeDocument/2006/extended-properties" xmlns:vt="http://schemas.openxmlformats.org/officeDocument/2006/docPropsVTypes">
  <Template>Classic%20student%20report.dotx</Template>
  <TotalTime>0</TotalTime>
  <Pages>1</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2023-10-18T06:48:00Z</dcterms:created>
  <dcterms:modified xsi:type="dcterms:W3CDTF">2023-10-18T06:48:00Z</dcterms:modified>
</cp:coreProperties>
</file>